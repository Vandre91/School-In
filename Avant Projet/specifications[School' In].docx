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E6" w:rsidRPr="00FF6990" w:rsidRDefault="00173B1B" w:rsidP="001618E6">
      <w:pPr>
        <w:pStyle w:val="Corpsdetexte"/>
        <w:jc w:val="center"/>
        <w:rPr>
          <w:sz w:val="48"/>
          <w:lang w:val="fr-FR"/>
        </w:rPr>
      </w:pPr>
      <w:r w:rsidRPr="00FD30A9">
        <w:rPr>
          <w:noProof/>
          <w:sz w:val="48"/>
          <w:lang w:val="fr-FR" w:eastAsia="fr-FR" w:bidi="ar-SA"/>
        </w:rPr>
        <w:drawing>
          <wp:inline distT="0" distB="0" distL="0" distR="0">
            <wp:extent cx="502920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E6" w:rsidRPr="00FF6990" w:rsidRDefault="00F61397" w:rsidP="001618E6">
      <w:pPr>
        <w:pStyle w:val="Titredocument"/>
        <w:rPr>
          <w:szCs w:val="56"/>
        </w:rPr>
      </w:pPr>
      <w:r w:rsidRPr="00FF6990">
        <w:rPr>
          <w:rStyle w:val="TitreProjetCar"/>
          <w:sz w:val="56"/>
          <w:szCs w:val="56"/>
          <w:highlight w:val="lightGray"/>
        </w:rPr>
        <w:fldChar w:fldCharType="begin"/>
      </w:r>
      <w:r w:rsidRPr="00FF6990">
        <w:rPr>
          <w:rStyle w:val="TitreProjetCar"/>
          <w:sz w:val="56"/>
          <w:szCs w:val="56"/>
          <w:highlight w:val="lightGray"/>
        </w:rPr>
        <w:instrText xml:space="preserve"> DOCPROPERTY  Title  \* MERGEFORMAT </w:instrText>
      </w:r>
      <w:r w:rsidRPr="00FF6990">
        <w:rPr>
          <w:rStyle w:val="TitreProjetCar"/>
          <w:sz w:val="56"/>
          <w:szCs w:val="56"/>
          <w:highlight w:val="lightGray"/>
        </w:rPr>
        <w:fldChar w:fldCharType="separate"/>
      </w:r>
      <w:r w:rsidRPr="00FF6990">
        <w:rPr>
          <w:rStyle w:val="TitreProjetCar"/>
          <w:sz w:val="56"/>
          <w:szCs w:val="56"/>
          <w:highlight w:val="lightGray"/>
        </w:rPr>
        <w:t>Spécifications</w:t>
      </w:r>
      <w:r w:rsidRPr="00FF6990">
        <w:rPr>
          <w:rStyle w:val="TitreProjetCar"/>
          <w:sz w:val="56"/>
          <w:szCs w:val="56"/>
          <w:highlight w:val="lightGray"/>
        </w:rPr>
        <w:fldChar w:fldCharType="end"/>
      </w:r>
    </w:p>
    <w:p w:rsidR="008340B6" w:rsidRDefault="0063293D" w:rsidP="001618E6">
      <w:pPr>
        <w:pStyle w:val="Titredocument"/>
      </w:pPr>
      <w:r>
        <w:t>School’ In</w:t>
      </w:r>
    </w:p>
    <w:p w:rsidR="0063293D" w:rsidRPr="00FF6990" w:rsidRDefault="0063293D" w:rsidP="001618E6">
      <w:pPr>
        <w:pStyle w:val="Titredocument"/>
      </w:pPr>
      <w:r>
        <w:t>Logo</w:t>
      </w:r>
    </w:p>
    <w:p w:rsidR="001618E6" w:rsidRPr="00FF6990" w:rsidRDefault="001618E6" w:rsidP="001618E6">
      <w:pPr>
        <w:pStyle w:val="Version"/>
      </w:pPr>
      <w:r w:rsidRPr="00FF6990">
        <w:t xml:space="preserve">Version </w:t>
      </w:r>
      <w:fldSimple w:instr=" DOCPROPERTY  Version  \* MERGEFORMAT ">
        <w:r w:rsidR="00883FF5" w:rsidRPr="00FF6990">
          <w:t>1.</w:t>
        </w:r>
        <w:r w:rsidR="00FD30A9">
          <w:t>0</w:t>
        </w:r>
      </w:fldSimple>
    </w:p>
    <w:p w:rsidR="001618E6" w:rsidRPr="00FF6990" w:rsidRDefault="001618E6" w:rsidP="008340B6">
      <w:pPr>
        <w:jc w:val="center"/>
        <w:rPr>
          <w:sz w:val="28"/>
          <w:lang w:val="fr-FR"/>
        </w:rPr>
      </w:pPr>
    </w:p>
    <w:p w:rsidR="00E7795E" w:rsidRPr="00FF6990" w:rsidRDefault="00883FF5" w:rsidP="008340B6">
      <w:pPr>
        <w:jc w:val="center"/>
        <w:rPr>
          <w:lang w:val="fr-FR"/>
        </w:rPr>
        <w:sectPr w:rsidR="00E7795E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sz w:val="28"/>
          <w:lang w:val="fr-FR"/>
        </w:rPr>
        <w:fldChar w:fldCharType="begin"/>
      </w:r>
      <w:r w:rsidRPr="00FF6990">
        <w:rPr>
          <w:sz w:val="28"/>
          <w:lang w:val="fr-FR"/>
        </w:rPr>
        <w:instrText xml:space="preserve"> DOCPROPERTY  Date  \* MERGEFORMAT </w:instrText>
      </w:r>
      <w:r w:rsidRPr="00FF6990">
        <w:rPr>
          <w:sz w:val="28"/>
          <w:lang w:val="fr-FR"/>
        </w:rPr>
        <w:fldChar w:fldCharType="separate"/>
      </w:r>
      <w:r w:rsidR="00FD30A9">
        <w:rPr>
          <w:sz w:val="28"/>
          <w:lang w:val="fr-FR"/>
        </w:rPr>
        <w:t>31</w:t>
      </w:r>
      <w:r w:rsidRPr="00FF6990">
        <w:rPr>
          <w:sz w:val="28"/>
          <w:lang w:val="fr-FR"/>
        </w:rPr>
        <w:t>/03/201</w:t>
      </w:r>
      <w:r w:rsidR="00FD30A9">
        <w:rPr>
          <w:sz w:val="28"/>
          <w:lang w:val="fr-FR"/>
        </w:rPr>
        <w:t>5</w:t>
      </w:r>
      <w:r w:rsidRPr="00FF6990">
        <w:rPr>
          <w:sz w:val="28"/>
          <w:lang w:val="fr-FR"/>
        </w:rPr>
        <w:fldChar w:fldCharType="end"/>
      </w:r>
    </w:p>
    <w:p w:rsidR="001618E6" w:rsidRPr="00FF6990" w:rsidRDefault="001618E6" w:rsidP="001618E6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21/10/2015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</w:t>
            </w:r>
            <w:r w:rsidRPr="0029734A">
              <w:rPr>
                <w:rFonts w:ascii="Arial" w:hAnsi="Arial" w:cs="Arial"/>
                <w:vertAlign w:val="superscript"/>
                <w:lang w:val="fr-FR"/>
              </w:rPr>
              <w:t>er</w:t>
            </w:r>
            <w:r>
              <w:rPr>
                <w:rFonts w:ascii="Arial" w:hAnsi="Arial" w:cs="Arial"/>
                <w:lang w:val="fr-FR"/>
              </w:rPr>
              <w:t xml:space="preserve"> regroupement de doc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0C649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Victor</w:t>
            </w: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1618E6" w:rsidRPr="002E3EC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18E6" w:rsidRPr="002E3ECC" w:rsidRDefault="001618E6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1618E6" w:rsidRPr="00FF6990" w:rsidRDefault="001618E6" w:rsidP="001618E6">
      <w:pPr>
        <w:rPr>
          <w:lang w:val="fr-FR"/>
        </w:rPr>
        <w:sectPr w:rsidR="001618E6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2F339B" w:rsidRPr="00FF6990" w:rsidRDefault="002F339B" w:rsidP="002F339B">
      <w:pPr>
        <w:pStyle w:val="Titrehistorique"/>
      </w:pPr>
      <w:r w:rsidRPr="00FF6990">
        <w:lastRenderedPageBreak/>
        <w:t>Sommaire</w:t>
      </w:r>
    </w:p>
    <w:p w:rsidR="00E76127" w:rsidRDefault="002F339B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FF6990">
        <w:rPr>
          <w:lang w:val="fr-FR"/>
        </w:rPr>
        <w:fldChar w:fldCharType="begin"/>
      </w:r>
      <w:r w:rsidRPr="00FF6990">
        <w:rPr>
          <w:lang w:val="fr-FR"/>
        </w:rPr>
        <w:instrText xml:space="preserve"> TOC \o "2-2" \t "Titre 1;1" </w:instrText>
      </w:r>
      <w:r w:rsidRPr="00FF6990">
        <w:rPr>
          <w:lang w:val="fr-FR"/>
        </w:rPr>
        <w:fldChar w:fldCharType="separate"/>
      </w:r>
      <w:r w:rsidR="00E76127" w:rsidRPr="00AA3974">
        <w:rPr>
          <w:noProof/>
          <w:lang w:val="fr-FR"/>
        </w:rPr>
        <w:t>1</w:t>
      </w:r>
      <w:r w:rsidR="00E76127">
        <w:rPr>
          <w:b w:val="0"/>
          <w:noProof/>
          <w:sz w:val="22"/>
          <w:lang w:val="fr-FR" w:eastAsia="fr-FR" w:bidi="ar-SA"/>
        </w:rPr>
        <w:tab/>
      </w:r>
      <w:r w:rsidR="00E76127" w:rsidRPr="00AA3974">
        <w:rPr>
          <w:noProof/>
          <w:lang w:val="fr-FR"/>
        </w:rPr>
        <w:t>Introduction</w:t>
      </w:r>
      <w:r w:rsidR="00E76127">
        <w:rPr>
          <w:noProof/>
        </w:rPr>
        <w:tab/>
      </w:r>
      <w:r w:rsidR="00E76127">
        <w:rPr>
          <w:noProof/>
        </w:rPr>
        <w:fldChar w:fldCharType="begin"/>
      </w:r>
      <w:r w:rsidR="00E76127">
        <w:rPr>
          <w:noProof/>
        </w:rPr>
        <w:instrText xml:space="preserve"> PAGEREF _Toc415584129 \h </w:instrText>
      </w:r>
      <w:r w:rsidR="00E76127">
        <w:rPr>
          <w:noProof/>
        </w:rPr>
      </w:r>
      <w:r w:rsidR="00E76127">
        <w:rPr>
          <w:noProof/>
        </w:rPr>
        <w:fldChar w:fldCharType="separate"/>
      </w:r>
      <w:r w:rsidR="00E76127">
        <w:rPr>
          <w:noProof/>
        </w:rPr>
        <w:t>4</w:t>
      </w:r>
      <w:r w:rsidR="00E76127"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1.3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>
        <w:rPr>
          <w:noProof/>
        </w:rPr>
        <w:t>2</w:t>
      </w:r>
      <w:r>
        <w:rPr>
          <w:b w:val="0"/>
          <w:noProof/>
          <w:sz w:val="22"/>
          <w:lang w:val="fr-FR" w:eastAsia="fr-FR" w:bidi="ar-SA"/>
        </w:rPr>
        <w:tab/>
      </w:r>
      <w:r>
        <w:rPr>
          <w:noProof/>
        </w:rPr>
        <w:t>Description générale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2.2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Cas d’utilisations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3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Carte de navigation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3.2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Détails des cas d’utilisations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76127" w:rsidRDefault="00E76127">
      <w:pPr>
        <w:pStyle w:val="TM1"/>
        <w:tabs>
          <w:tab w:val="left" w:pos="440"/>
          <w:tab w:val="right" w:leader="dot" w:pos="9060"/>
        </w:tabs>
        <w:rPr>
          <w:b w:val="0"/>
          <w:noProof/>
          <w:sz w:val="22"/>
          <w:lang w:val="fr-FR" w:eastAsia="fr-FR" w:bidi="ar-SA"/>
        </w:rPr>
      </w:pPr>
      <w:r w:rsidRPr="00AA3974">
        <w:rPr>
          <w:noProof/>
          <w:lang w:val="fr-FR"/>
        </w:rPr>
        <w:t>4</w:t>
      </w:r>
      <w:r>
        <w:rPr>
          <w:b w:val="0"/>
          <w:noProof/>
          <w:sz w:val="22"/>
          <w:lang w:val="fr-FR" w:eastAsia="fr-FR" w:bidi="ar-SA"/>
        </w:rPr>
        <w:tab/>
      </w:r>
      <w:r w:rsidRPr="00AA3974">
        <w:rPr>
          <w:noProof/>
          <w:lang w:val="fr-FR"/>
        </w:rPr>
        <w:t>Spécifications non fonctionnelles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4.1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Contraintes de conception et d’implémentation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76127" w:rsidRDefault="00E76127">
      <w:pPr>
        <w:pStyle w:val="TM2"/>
        <w:tabs>
          <w:tab w:val="left" w:pos="880"/>
          <w:tab w:val="right" w:leader="dot" w:pos="9060"/>
        </w:tabs>
        <w:rPr>
          <w:noProof/>
          <w:lang w:val="fr-FR" w:eastAsia="fr-FR" w:bidi="ar-SA"/>
        </w:rPr>
      </w:pPr>
      <w:r w:rsidRPr="00AA3974">
        <w:rPr>
          <w:noProof/>
          <w:lang w:val="fr-FR"/>
        </w:rPr>
        <w:t>4.2</w:t>
      </w:r>
      <w:r>
        <w:rPr>
          <w:noProof/>
          <w:lang w:val="fr-FR" w:eastAsia="fr-FR" w:bidi="ar-SA"/>
        </w:rPr>
        <w:tab/>
      </w:r>
      <w:r w:rsidRPr="00AA3974">
        <w:rPr>
          <w:noProof/>
          <w:lang w:val="fr-FR"/>
        </w:rPr>
        <w:t>Documentation utilisateur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_Toc415584141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F339B" w:rsidRPr="00FF6990" w:rsidRDefault="002F339B" w:rsidP="002F339B">
      <w:pPr>
        <w:rPr>
          <w:lang w:val="fr-FR"/>
        </w:rPr>
        <w:sectPr w:rsidR="002F339B" w:rsidRPr="00FF6990">
          <w:pgSz w:w="11906" w:h="16838"/>
          <w:pgMar w:top="1134" w:right="1418" w:bottom="1134" w:left="1418" w:header="567" w:footer="567" w:gutter="0"/>
          <w:cols w:space="720"/>
        </w:sectPr>
      </w:pPr>
      <w:r w:rsidRPr="00FF6990">
        <w:rPr>
          <w:lang w:val="fr-FR"/>
        </w:rPr>
        <w:fldChar w:fldCharType="end"/>
      </w:r>
    </w:p>
    <w:p w:rsidR="001B050F" w:rsidRPr="00FF6990" w:rsidRDefault="001B050F" w:rsidP="00256ECC">
      <w:pPr>
        <w:pStyle w:val="Corpsdetexte"/>
        <w:rPr>
          <w:lang w:val="fr-FR"/>
        </w:rPr>
      </w:pPr>
    </w:p>
    <w:p w:rsidR="002F339B" w:rsidRPr="00FF6990" w:rsidRDefault="002F339B" w:rsidP="00D378AF">
      <w:pPr>
        <w:pStyle w:val="Titre1"/>
        <w:rPr>
          <w:lang w:val="fr-FR"/>
        </w:rPr>
      </w:pPr>
      <w:bookmarkStart w:id="0" w:name="_Toc415584129"/>
      <w:r w:rsidRPr="00FF6990">
        <w:rPr>
          <w:lang w:val="fr-FR"/>
        </w:rPr>
        <w:t>Introduction</w:t>
      </w:r>
      <w:bookmarkEnd w:id="0"/>
      <w:r w:rsidRPr="00FF6990">
        <w:rPr>
          <w:lang w:val="fr-FR"/>
        </w:rPr>
        <w:t xml:space="preserve"> </w:t>
      </w:r>
    </w:p>
    <w:p w:rsidR="00376E83" w:rsidRDefault="00376E83" w:rsidP="00D378AF">
      <w:pPr>
        <w:pStyle w:val="Titre2"/>
        <w:rPr>
          <w:lang w:val="fr-FR"/>
        </w:rPr>
      </w:pPr>
      <w:bookmarkStart w:id="1" w:name="_Toc415584130"/>
      <w:r w:rsidRPr="00FF6990">
        <w:rPr>
          <w:lang w:val="fr-FR"/>
        </w:rPr>
        <w:t>Mission</w:t>
      </w:r>
      <w:bookmarkEnd w:id="1"/>
    </w:p>
    <w:p w:rsidR="0063293D" w:rsidRPr="0063293D" w:rsidRDefault="0063293D" w:rsidP="0063293D">
      <w:pPr>
        <w:rPr>
          <w:lang w:val="fr-FR" w:eastAsia="x-none" w:bidi="ar-SA"/>
        </w:rPr>
      </w:pPr>
    </w:p>
    <w:p w:rsidR="0063293D" w:rsidRDefault="0063293D" w:rsidP="0063293D">
      <w:r>
        <w:t xml:space="preserve">Nous allons concevoir et réaliser une application client de gestion d’une école afin de faciliter le travail du service pédagogique. Cette </w:t>
      </w:r>
      <w:r w:rsidR="00E15659">
        <w:t>application permettra à</w:t>
      </w:r>
      <w:r>
        <w:t xml:space="preserve"> un </w:t>
      </w:r>
      <w:r w:rsidR="00E15659">
        <w:t>établissement de</w:t>
      </w:r>
      <w:r>
        <w:t xml:space="preserve"> réaliser des taches tel que </w:t>
      </w:r>
      <w:r w:rsidR="00E15659">
        <w:t>l’assignation des</w:t>
      </w:r>
      <w:r>
        <w:t xml:space="preserve"> professeurs à différentes classes, de définir si un élève </w:t>
      </w:r>
      <w:r w:rsidR="00E15659">
        <w:t>passe de</w:t>
      </w:r>
      <w:r>
        <w:t xml:space="preserve"> classe ou redouble.   </w:t>
      </w:r>
    </w:p>
    <w:p w:rsidR="00376E83" w:rsidRPr="00FF6990" w:rsidRDefault="00376E83" w:rsidP="002F339B">
      <w:pPr>
        <w:pStyle w:val="Corpsdetexte"/>
        <w:rPr>
          <w:lang w:val="fr-FR"/>
        </w:rPr>
      </w:pPr>
    </w:p>
    <w:p w:rsidR="00376E83" w:rsidRDefault="00376E83" w:rsidP="00D378AF">
      <w:pPr>
        <w:pStyle w:val="Titre2"/>
        <w:rPr>
          <w:lang w:val="fr-FR"/>
        </w:rPr>
      </w:pPr>
      <w:bookmarkStart w:id="2" w:name="_Toc415584131"/>
      <w:r w:rsidRPr="00FF6990">
        <w:rPr>
          <w:lang w:val="fr-FR"/>
        </w:rPr>
        <w:t>Objectifs</w:t>
      </w:r>
      <w:bookmarkEnd w:id="2"/>
    </w:p>
    <w:p w:rsidR="0063293D" w:rsidRPr="0063293D" w:rsidRDefault="0063293D" w:rsidP="0063293D">
      <w:pPr>
        <w:rPr>
          <w:lang w:val="fr-FR" w:eastAsia="x-none" w:bidi="ar-SA"/>
        </w:rPr>
      </w:pPr>
    </w:p>
    <w:p w:rsidR="0063293D" w:rsidRPr="00C20A1C" w:rsidRDefault="0063293D" w:rsidP="0063293D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 xml:space="preserve">Faciliter la </w:t>
      </w:r>
      <w:r w:rsidR="00E15659" w:rsidRPr="00C20A1C">
        <w:rPr>
          <w:sz w:val="24"/>
          <w:szCs w:val="24"/>
        </w:rPr>
        <w:t>gestion administrative</w:t>
      </w:r>
      <w:r w:rsidRPr="00C20A1C">
        <w:rPr>
          <w:sz w:val="24"/>
          <w:szCs w:val="24"/>
        </w:rPr>
        <w:t xml:space="preserve"> d’une école.</w:t>
      </w:r>
    </w:p>
    <w:p w:rsidR="0063293D" w:rsidRPr="00C20A1C" w:rsidRDefault="0063293D" w:rsidP="0063293D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>Gestion du budget.</w:t>
      </w:r>
    </w:p>
    <w:p w:rsidR="0063293D" w:rsidRPr="00C20A1C" w:rsidRDefault="0063293D" w:rsidP="0063293D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 xml:space="preserve">Gestion du planning et des </w:t>
      </w:r>
      <w:r w:rsidR="00E15659" w:rsidRPr="00C20A1C">
        <w:rPr>
          <w:sz w:val="24"/>
          <w:szCs w:val="24"/>
        </w:rPr>
        <w:t>sal</w:t>
      </w:r>
      <w:r w:rsidR="00E15659">
        <w:rPr>
          <w:sz w:val="24"/>
          <w:szCs w:val="24"/>
        </w:rPr>
        <w:t>l</w:t>
      </w:r>
      <w:r w:rsidR="00E15659" w:rsidRPr="00C20A1C">
        <w:rPr>
          <w:sz w:val="24"/>
          <w:szCs w:val="24"/>
        </w:rPr>
        <w:t>es</w:t>
      </w:r>
      <w:r w:rsidRPr="00C20A1C">
        <w:rPr>
          <w:sz w:val="24"/>
          <w:szCs w:val="24"/>
        </w:rPr>
        <w:t>.</w:t>
      </w:r>
    </w:p>
    <w:p w:rsidR="0063293D" w:rsidRPr="00C20A1C" w:rsidRDefault="0063293D" w:rsidP="0063293D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>Une interface d’utilisation simple.</w:t>
      </w:r>
    </w:p>
    <w:p w:rsidR="0063293D" w:rsidRPr="00C20A1C" w:rsidRDefault="0063293D" w:rsidP="0063293D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>Optimiser le suivi pédagogique des élèves.</w:t>
      </w:r>
    </w:p>
    <w:p w:rsidR="00376E83" w:rsidRPr="001B2217" w:rsidRDefault="0063293D" w:rsidP="002F339B">
      <w:pPr>
        <w:pStyle w:val="Paragraphedeliste"/>
        <w:numPr>
          <w:ilvl w:val="0"/>
          <w:numId w:val="42"/>
        </w:numPr>
        <w:rPr>
          <w:sz w:val="24"/>
          <w:szCs w:val="24"/>
        </w:rPr>
      </w:pPr>
      <w:r w:rsidRPr="00C20A1C">
        <w:rPr>
          <w:sz w:val="24"/>
          <w:szCs w:val="24"/>
        </w:rPr>
        <w:t>Gestion des absences.</w:t>
      </w:r>
    </w:p>
    <w:p w:rsidR="002F339B" w:rsidRDefault="002F339B" w:rsidP="00D378AF">
      <w:pPr>
        <w:pStyle w:val="Titre2"/>
        <w:rPr>
          <w:lang w:val="fr-FR"/>
        </w:rPr>
      </w:pPr>
      <w:bookmarkStart w:id="3" w:name="_Toc415584132"/>
      <w:r w:rsidRPr="00FF6990">
        <w:rPr>
          <w:lang w:val="fr-FR"/>
        </w:rPr>
        <w:t>Glossaire</w:t>
      </w:r>
      <w:bookmarkEnd w:id="3"/>
    </w:p>
    <w:p w:rsidR="00D378AF" w:rsidRPr="001B2217" w:rsidRDefault="002F339B" w:rsidP="00D378AF">
      <w:pPr>
        <w:pStyle w:val="Titre3"/>
      </w:pPr>
      <w:r w:rsidRPr="00FF6990">
        <w:t>Termes du domaine</w:t>
      </w:r>
    </w:p>
    <w:p w:rsidR="001B2217" w:rsidRDefault="00327042" w:rsidP="001B2217">
      <w:pPr>
        <w:pStyle w:val="NormalWeb"/>
        <w:spacing w:after="0" w:afterAutospacing="0"/>
      </w:pPr>
      <w:r>
        <w:t>School'In</w:t>
      </w:r>
      <w:r w:rsidR="001B2217">
        <w:t>: Nom du projet.</w:t>
      </w:r>
    </w:p>
    <w:p w:rsidR="001B2217" w:rsidRDefault="001B2217" w:rsidP="001B2217">
      <w:pPr>
        <w:pStyle w:val="NormalWeb"/>
        <w:spacing w:after="0" w:afterAutospacing="0"/>
      </w:pPr>
      <w:r>
        <w:t>Trello : Trello est un outil de gestion de projet en ligne.</w:t>
      </w:r>
    </w:p>
    <w:p w:rsidR="001B2217" w:rsidRDefault="00327042" w:rsidP="001B2217">
      <w:pPr>
        <w:pStyle w:val="NormalWeb"/>
        <w:spacing w:after="0" w:afterAutospacing="0"/>
      </w:pPr>
      <w:r>
        <w:t>Intech’ Info</w:t>
      </w:r>
      <w:r w:rsidR="001B2217">
        <w:t xml:space="preserve"> : L'école à laquelle </w:t>
      </w:r>
      <w:r w:rsidR="001B2217">
        <w:t>appartient</w:t>
      </w:r>
      <w:r w:rsidR="001B2217">
        <w:t xml:space="preserve"> les membres de l'équipe School'IN.</w:t>
      </w:r>
    </w:p>
    <w:p w:rsidR="001B2217" w:rsidRPr="00FF6990" w:rsidRDefault="001B2217" w:rsidP="00D378AF">
      <w:pPr>
        <w:rPr>
          <w:lang w:val="fr-FR"/>
        </w:rPr>
      </w:pPr>
    </w:p>
    <w:p w:rsidR="002F339B" w:rsidRPr="00FF6990" w:rsidRDefault="002F339B" w:rsidP="00D378AF">
      <w:pPr>
        <w:pStyle w:val="Titre3"/>
      </w:pPr>
      <w:r w:rsidRPr="00FF6990">
        <w:t>Termes techniques</w:t>
      </w:r>
    </w:p>
    <w:p w:rsidR="001B2217" w:rsidRDefault="001B2217" w:rsidP="001B2217">
      <w:pPr>
        <w:pStyle w:val="NormalWeb"/>
        <w:spacing w:after="0" w:afterAutospacing="0"/>
      </w:pPr>
      <w:r>
        <w:t>Pascal case : C'est une convention qui spécifie que la première lettre de chaque mot doit être en majuscule.</w:t>
      </w:r>
    </w:p>
    <w:p w:rsidR="001B2217" w:rsidRDefault="001B2217" w:rsidP="001B2217">
      <w:pPr>
        <w:pStyle w:val="NormalWeb"/>
        <w:spacing w:after="0" w:afterAutospacing="0"/>
      </w:pPr>
      <w:r>
        <w:t>Nunit : Nunit est un cadre de travail open source de tests unitaires, pour Microsoft.net</w:t>
      </w:r>
    </w:p>
    <w:p w:rsidR="001B2217" w:rsidRDefault="001B2217" w:rsidP="001B2217">
      <w:pPr>
        <w:pStyle w:val="NormalWeb"/>
        <w:spacing w:after="0" w:afterAutospacing="0"/>
      </w:pPr>
      <w:r>
        <w:t>Visual Studio : C'</w:t>
      </w:r>
      <w:r>
        <w:rPr>
          <w:rFonts w:ascii="Arial" w:hAnsi="Arial" w:cs="Arial"/>
          <w:color w:val="252525"/>
          <w:sz w:val="20"/>
          <w:szCs w:val="20"/>
        </w:rPr>
        <w:t>est un ensemble complet d'outils de développement permettant de générer des applications.</w:t>
      </w:r>
    </w:p>
    <w:p w:rsidR="00D76824" w:rsidRPr="00FF6990" w:rsidRDefault="00E76127" w:rsidP="00E76127">
      <w:pPr>
        <w:pStyle w:val="Titre1"/>
      </w:pPr>
      <w:r>
        <w:br w:type="page"/>
      </w:r>
      <w:bookmarkStart w:id="4" w:name="_Toc204692624"/>
      <w:bookmarkStart w:id="5" w:name="_Toc415584133"/>
      <w:r w:rsidR="00D76824" w:rsidRPr="00FF6990">
        <w:lastRenderedPageBreak/>
        <w:t>Description générale</w:t>
      </w:r>
      <w:bookmarkEnd w:id="4"/>
      <w:bookmarkEnd w:id="5"/>
    </w:p>
    <w:p w:rsidR="00665F15" w:rsidRPr="00FF6990" w:rsidRDefault="00665F15" w:rsidP="00D378AF">
      <w:pPr>
        <w:pStyle w:val="Titre2"/>
        <w:rPr>
          <w:lang w:val="fr-FR"/>
        </w:rPr>
      </w:pPr>
      <w:bookmarkStart w:id="6" w:name="_Toc204692626"/>
      <w:bookmarkStart w:id="7" w:name="_Toc415584134"/>
      <w:r w:rsidRPr="00FF6990">
        <w:rPr>
          <w:lang w:val="fr-FR"/>
        </w:rPr>
        <w:t>Acteurs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5D61D8" w:rsidTr="00475AAE">
        <w:trPr>
          <w:trHeight w:val="706"/>
        </w:trPr>
        <w:tc>
          <w:tcPr>
            <w:tcW w:w="4513" w:type="dxa"/>
          </w:tcPr>
          <w:p w:rsidR="005D61D8" w:rsidRPr="008B5D45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5D45">
              <w:rPr>
                <w:rFonts w:ascii="Times New Roman" w:hAnsi="Times New Roman"/>
                <w:b/>
                <w:sz w:val="28"/>
                <w:szCs w:val="28"/>
              </w:rPr>
              <w:t>Nom</w:t>
            </w:r>
          </w:p>
        </w:tc>
        <w:tc>
          <w:tcPr>
            <w:tcW w:w="4513" w:type="dxa"/>
          </w:tcPr>
          <w:p w:rsidR="005D61D8" w:rsidRPr="008B5D45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B5D45">
              <w:rPr>
                <w:rFonts w:ascii="Times New Roman" w:hAnsi="Times New Roman"/>
                <w:b/>
                <w:sz w:val="28"/>
                <w:szCs w:val="28"/>
              </w:rPr>
              <w:t>Description</w:t>
            </w:r>
          </w:p>
        </w:tc>
      </w:tr>
      <w:tr w:rsidR="005D61D8" w:rsidTr="00475AAE">
        <w:trPr>
          <w:trHeight w:val="680"/>
        </w:trPr>
        <w:tc>
          <w:tcPr>
            <w:tcW w:w="4513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4513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L’administrateur est celui qui fait la gestion de l’Api. C’est lui l’acteur principal, il interagit le plus avec le système, il a pour mission de :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l’école.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un étudiant.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Gérer une école.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des classes.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planning.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Modifier planning.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Ajouter des professeurs.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Assigne un élève à une classe.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Assigne un professeur à une classe.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Exclure un élève.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Renvoyer un professeur.</w:t>
            </w:r>
          </w:p>
          <w:p w:rsidR="005D61D8" w:rsidRPr="005D61D8" w:rsidRDefault="005D61D8" w:rsidP="00475AAE">
            <w:pPr>
              <w:pStyle w:val="Paragraphedeliste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D61D8" w:rsidTr="00475AAE">
        <w:trPr>
          <w:trHeight w:val="706"/>
        </w:trPr>
        <w:tc>
          <w:tcPr>
            <w:tcW w:w="4513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 xml:space="preserve">Elève </w:t>
            </w:r>
          </w:p>
        </w:tc>
        <w:tc>
          <w:tcPr>
            <w:tcW w:w="4513" w:type="dxa"/>
          </w:tcPr>
          <w:p w:rsidR="005D61D8" w:rsidRPr="005D61D8" w:rsidRDefault="005D61D8" w:rsidP="00475AAE">
            <w:pPr>
              <w:ind w:left="360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 xml:space="preserve">L’élève est un utilisateur de l’outil, il fait partie des acteurs principal qui interagit assez régulièrement avec le système, il a comme activité : 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Consulter l’emploi du temps.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4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Consulter ses notes.</w:t>
            </w:r>
          </w:p>
        </w:tc>
      </w:tr>
      <w:tr w:rsidR="005D61D8" w:rsidTr="00475AAE">
        <w:trPr>
          <w:trHeight w:val="706"/>
        </w:trPr>
        <w:tc>
          <w:tcPr>
            <w:tcW w:w="4513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Professeur</w:t>
            </w:r>
          </w:p>
        </w:tc>
        <w:tc>
          <w:tcPr>
            <w:tcW w:w="4513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 xml:space="preserve">     Le professeur est un acteur comme l’élève du système, lui aussi interagit assez régulièrement avec le système en ;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Consultant l’emploi du temps.</w:t>
            </w:r>
          </w:p>
          <w:p w:rsidR="005D61D8" w:rsidRPr="005D61D8" w:rsidRDefault="005D61D8" w:rsidP="005D61D8">
            <w:pPr>
              <w:pStyle w:val="Paragraphedeliste"/>
              <w:numPr>
                <w:ilvl w:val="0"/>
                <w:numId w:val="45"/>
              </w:num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Mettant la note d’un élève.</w:t>
            </w:r>
          </w:p>
        </w:tc>
      </w:tr>
    </w:tbl>
    <w:p w:rsidR="00D27B15" w:rsidRDefault="00D27B15" w:rsidP="00665F15">
      <w:pPr>
        <w:rPr>
          <w:lang w:val="fr-FR"/>
        </w:rPr>
      </w:pPr>
    </w:p>
    <w:p w:rsidR="005D61D8" w:rsidRDefault="005D61D8" w:rsidP="00665F15">
      <w:pPr>
        <w:rPr>
          <w:lang w:val="fr-FR"/>
        </w:rPr>
      </w:pPr>
    </w:p>
    <w:p w:rsidR="005D61D8" w:rsidRPr="00FF6990" w:rsidRDefault="005D61D8" w:rsidP="00665F15">
      <w:pPr>
        <w:rPr>
          <w:lang w:val="fr-FR"/>
        </w:rPr>
      </w:pPr>
    </w:p>
    <w:p w:rsidR="00B7064C" w:rsidRDefault="00BD5C6E" w:rsidP="00D378AF">
      <w:pPr>
        <w:pStyle w:val="Titre2"/>
        <w:rPr>
          <w:lang w:val="fr-FR"/>
        </w:rPr>
      </w:pPr>
      <w:bookmarkStart w:id="8" w:name="_Toc415584135"/>
      <w:bookmarkEnd w:id="6"/>
      <w:r w:rsidRPr="00FF6990">
        <w:rPr>
          <w:lang w:val="fr-FR"/>
        </w:rPr>
        <w:lastRenderedPageBreak/>
        <w:t>C</w:t>
      </w:r>
      <w:r w:rsidR="00D27B15" w:rsidRPr="00FF6990">
        <w:rPr>
          <w:lang w:val="fr-FR"/>
        </w:rPr>
        <w:t>as d’utilisations</w:t>
      </w:r>
      <w:bookmarkEnd w:id="8"/>
    </w:p>
    <w:p w:rsidR="005D61D8" w:rsidRPr="005D61D8" w:rsidRDefault="005D61D8" w:rsidP="005D61D8">
      <w:pPr>
        <w:rPr>
          <w:rFonts w:asciiTheme="minorHAnsi" w:hAnsiTheme="minorHAnsi"/>
          <w:sz w:val="24"/>
          <w:szCs w:val="24"/>
          <w:lang w:val="fr-FR" w:eastAsia="x-none" w:bidi="ar-SA"/>
        </w:rPr>
      </w:pP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Consulter l’emploi du temps.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Consulter notes.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Créer une école.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Gérer une école.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Ajouter un professeur.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Créer classe.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Créer planning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Modifier planning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Assigner un élève.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Assigner  un professeur.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Exclure un élève.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Renvoyer un professeur.</w:t>
      </w:r>
    </w:p>
    <w:p w:rsid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5D61D8">
        <w:rPr>
          <w:rFonts w:asciiTheme="minorHAnsi" w:hAnsiTheme="minorHAnsi"/>
          <w:color w:val="000000"/>
          <w:sz w:val="24"/>
          <w:szCs w:val="24"/>
        </w:rPr>
        <w:t>Mettre la note d’un élève.</w:t>
      </w:r>
    </w:p>
    <w:p w:rsidR="005D61D8" w:rsidRPr="005D61D8" w:rsidRDefault="005D61D8" w:rsidP="005D61D8">
      <w:pPr>
        <w:pStyle w:val="Paragraphedeliste"/>
        <w:numPr>
          <w:ilvl w:val="0"/>
          <w:numId w:val="46"/>
        </w:numPr>
        <w:spacing w:after="160" w:line="259" w:lineRule="auto"/>
        <w:rPr>
          <w:rFonts w:asciiTheme="minorHAnsi" w:hAnsiTheme="minorHAnsi"/>
          <w:color w:val="000000"/>
          <w:sz w:val="24"/>
          <w:szCs w:val="24"/>
        </w:rPr>
      </w:pPr>
      <w:r w:rsidRPr="007859AA">
        <w:rPr>
          <w:rFonts w:ascii="Times New Roman" w:hAnsi="Times New Roman"/>
          <w:color w:val="000000"/>
          <w:sz w:val="27"/>
          <w:szCs w:val="27"/>
        </w:rPr>
        <w:t>Supprimer une école.</w:t>
      </w:r>
    </w:p>
    <w:p w:rsidR="00D27B15" w:rsidRDefault="005D61D8" w:rsidP="005D61D8">
      <w:pPr>
        <w:pStyle w:val="Titre3"/>
        <w:numPr>
          <w:ilvl w:val="0"/>
          <w:numId w:val="0"/>
        </w:numPr>
      </w:pPr>
      <w:r>
        <w:rPr>
          <w:rFonts w:ascii="Times New Roman" w:hAnsi="Times New Roman"/>
          <w:color w:val="000000"/>
          <w:sz w:val="27"/>
          <w:szCs w:val="27"/>
        </w:rPr>
        <w:br/>
      </w:r>
      <w:r w:rsidR="00D27B15" w:rsidRPr="00FF6990">
        <w:t>Diagramme de</w:t>
      </w:r>
      <w:r w:rsidR="00BD5C6E" w:rsidRPr="00FF6990">
        <w:t xml:space="preserve"> cas d’utilisation</w:t>
      </w:r>
    </w:p>
    <w:p w:rsidR="005D61D8" w:rsidRPr="005D61D8" w:rsidRDefault="005D61D8" w:rsidP="005D61D8">
      <w:pPr>
        <w:rPr>
          <w:lang w:val="fr-FR" w:eastAsia="x-none" w:bidi="ar-SA"/>
        </w:rPr>
      </w:pPr>
    </w:p>
    <w:p w:rsidR="00BD5C6E" w:rsidRPr="00FF6990" w:rsidRDefault="005D61D8" w:rsidP="00BD5C6E">
      <w:pPr>
        <w:pStyle w:val="Commentaires"/>
      </w:pPr>
      <w:r>
        <w:rPr>
          <w:rFonts w:ascii="Times New Roman" w:hAnsi="Times New Roman"/>
          <w:b/>
          <w:noProof/>
          <w:szCs w:val="20"/>
          <w:lang w:eastAsia="fr-FR"/>
        </w:rPr>
        <w:drawing>
          <wp:inline distT="0" distB="0" distL="0" distR="0" wp14:anchorId="6BDF7804" wp14:editId="770C242A">
            <wp:extent cx="6189980" cy="3487479"/>
            <wp:effectExtent l="0" t="0" r="127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 d'uti globa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72" cy="3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6E" w:rsidRDefault="00BD5C6E" w:rsidP="00BD5C6E">
      <w:pPr>
        <w:rPr>
          <w:lang w:val="fr-FR"/>
        </w:rPr>
      </w:pPr>
      <w:bookmarkStart w:id="9" w:name="OLE_LINK2"/>
      <w:bookmarkStart w:id="10" w:name="OLE_LINK3"/>
    </w:p>
    <w:p w:rsidR="005D61D8" w:rsidRPr="00FF6990" w:rsidRDefault="005D61D8" w:rsidP="00BD5C6E">
      <w:pPr>
        <w:rPr>
          <w:lang w:val="fr-FR"/>
        </w:rPr>
      </w:pPr>
    </w:p>
    <w:bookmarkEnd w:id="9"/>
    <w:bookmarkEnd w:id="10"/>
    <w:p w:rsidR="00BD5C6E" w:rsidRPr="00FF6990" w:rsidRDefault="00BD5C6E" w:rsidP="00AA3C2F">
      <w:pPr>
        <w:pStyle w:val="Titre3"/>
      </w:pPr>
      <w:r w:rsidRPr="00FF6990">
        <w:t>Listes des cas d’utilisations</w:t>
      </w:r>
    </w:p>
    <w:p w:rsidR="00BD5C6E" w:rsidRDefault="00BD5C6E" w:rsidP="00BD5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2"/>
        <w:gridCol w:w="2647"/>
        <w:gridCol w:w="1931"/>
        <w:gridCol w:w="1910"/>
      </w:tblGrid>
      <w:tr w:rsidR="005D61D8" w:rsidTr="005D61D8">
        <w:tc>
          <w:tcPr>
            <w:tcW w:w="2572" w:type="dxa"/>
          </w:tcPr>
          <w:p w:rsidR="005D61D8" w:rsidRPr="00F06F8C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6F8C">
              <w:rPr>
                <w:rFonts w:ascii="Times New Roman" w:hAnsi="Times New Roman"/>
                <w:b/>
                <w:sz w:val="28"/>
                <w:szCs w:val="28"/>
              </w:rPr>
              <w:t>Cas d’utilisation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s</w:t>
            </w:r>
          </w:p>
        </w:tc>
        <w:tc>
          <w:tcPr>
            <w:tcW w:w="2647" w:type="dxa"/>
          </w:tcPr>
          <w:p w:rsidR="005D61D8" w:rsidRPr="00F06F8C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06F8C">
              <w:rPr>
                <w:rFonts w:ascii="Times New Roman" w:hAnsi="Times New Roman"/>
                <w:b/>
                <w:sz w:val="28"/>
                <w:szCs w:val="28"/>
              </w:rPr>
              <w:t>Acteurs</w:t>
            </w:r>
          </w:p>
        </w:tc>
        <w:tc>
          <w:tcPr>
            <w:tcW w:w="1931" w:type="dxa"/>
          </w:tcPr>
          <w:p w:rsidR="005D61D8" w:rsidRPr="00F06F8C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Priorité</w:t>
            </w:r>
          </w:p>
        </w:tc>
        <w:tc>
          <w:tcPr>
            <w:tcW w:w="1910" w:type="dxa"/>
          </w:tcPr>
          <w:p w:rsidR="005D61D8" w:rsidRDefault="005D61D8" w:rsidP="00475AA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Risques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Consulter l’emploi du temps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Elève, Professeur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Avant d’accéder à une salle, le professeur ou l’étudiant devra consulter son emploi du temps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Voir un emploi du temps obsolète si le contenu de l’API n’a pas été mis à jour.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Mettre notes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Professeur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 xml:space="preserve">Risque que l’élève ne reçoive pas sa note ou ne la retrouve pas dans l’outil.  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Consulter Notes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Elève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Ne pas pouvoir accéder à sa moyenne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école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Retrouver des données anciennes dans une école nouvellement créé.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lastRenderedPageBreak/>
              <w:t>Gérer école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Pour pouvoir permettre  à l’école de fonctionner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Mauvaise manipulation de l’outil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classes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Rajouter des classes pour des nouvelles promotions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Mauvaise manipulation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Créer planning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Bien s’assurer que les classes sont disponibles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Mauvaise manipulation de l’outil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Modifier planning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Corriger erreur s’il ya conflit des salles par exemple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Mauvaise manipulation de l’outil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Ajouter un professeur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Rajouter un professeur s’il Ya manque d’effectif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Risque d’ajouter un professeur déjà existant.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Assigner un élève à une classe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L’élève assiste aux cours de son niveau en allant dans la bonne salle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Mettre un élève dans une mauvaise classe</w:t>
            </w:r>
          </w:p>
        </w:tc>
      </w:tr>
      <w:tr w:rsidR="005D61D8" w:rsidTr="005D61D8">
        <w:trPr>
          <w:trHeight w:val="2179"/>
        </w:trPr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Assigner un professeur à une classe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Permet à un prof de ne pas se tromper de filière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Mettre un professeur dans une mauvaise classe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lastRenderedPageBreak/>
              <w:t>Exclure un élève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Renvoyer un élève à la place de l’autre</w:t>
            </w: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Renvoyer un professeur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D61D8" w:rsidTr="005D61D8">
        <w:tc>
          <w:tcPr>
            <w:tcW w:w="2572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Supprimer une école</w:t>
            </w:r>
          </w:p>
        </w:tc>
        <w:tc>
          <w:tcPr>
            <w:tcW w:w="2647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Administrateur</w:t>
            </w:r>
          </w:p>
        </w:tc>
        <w:tc>
          <w:tcPr>
            <w:tcW w:w="1931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Supprimer une ancienne école lors de la rentrée afin d’avoir de l’espace</w:t>
            </w:r>
          </w:p>
        </w:tc>
        <w:tc>
          <w:tcPr>
            <w:tcW w:w="1910" w:type="dxa"/>
          </w:tcPr>
          <w:p w:rsidR="005D61D8" w:rsidRPr="005D61D8" w:rsidRDefault="005D61D8" w:rsidP="00475AAE">
            <w:pPr>
              <w:rPr>
                <w:rFonts w:asciiTheme="minorHAnsi" w:hAnsiTheme="minorHAnsi"/>
                <w:sz w:val="24"/>
                <w:szCs w:val="24"/>
              </w:rPr>
            </w:pPr>
            <w:r w:rsidRPr="005D61D8">
              <w:rPr>
                <w:rFonts w:asciiTheme="minorHAnsi" w:hAnsiTheme="minorHAnsi"/>
                <w:sz w:val="24"/>
                <w:szCs w:val="24"/>
              </w:rPr>
              <w:t>La perte de certaines données importantes</w:t>
            </w:r>
          </w:p>
        </w:tc>
      </w:tr>
    </w:tbl>
    <w:p w:rsidR="005D61D8" w:rsidRPr="0031413A" w:rsidRDefault="005D61D8" w:rsidP="005D61D8">
      <w:pPr>
        <w:tabs>
          <w:tab w:val="left" w:pos="2040"/>
        </w:tabs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br/>
      </w:r>
    </w:p>
    <w:p w:rsidR="005D61D8" w:rsidRPr="00FF6990" w:rsidRDefault="005D61D8" w:rsidP="00BD5C6E">
      <w:pPr>
        <w:rPr>
          <w:lang w:val="fr-FR"/>
        </w:rPr>
      </w:pPr>
    </w:p>
    <w:p w:rsidR="00BD5C6E" w:rsidRPr="00FF6990" w:rsidRDefault="00BD5C6E" w:rsidP="00B7064C">
      <w:pPr>
        <w:rPr>
          <w:lang w:val="fr-FR"/>
        </w:rPr>
      </w:pPr>
    </w:p>
    <w:p w:rsidR="005B44CF" w:rsidRPr="00FF6990" w:rsidRDefault="005B44CF" w:rsidP="005B44CF">
      <w:pPr>
        <w:pStyle w:val="Titre1"/>
        <w:rPr>
          <w:lang w:val="fr-FR"/>
        </w:rPr>
      </w:pPr>
      <w:r w:rsidRPr="00FF6990">
        <w:rPr>
          <w:lang w:val="fr-FR"/>
        </w:rPr>
        <w:br w:type="page"/>
      </w:r>
      <w:r w:rsidR="00FF6990" w:rsidRPr="00FF6990">
        <w:rPr>
          <w:lang w:val="fr-FR"/>
        </w:rPr>
        <w:lastRenderedPageBreak/>
        <w:t xml:space="preserve"> </w:t>
      </w:r>
      <w:bookmarkStart w:id="11" w:name="_Toc415584136"/>
      <w:r w:rsidR="00BC23CA" w:rsidRPr="00FF6990">
        <w:rPr>
          <w:lang w:val="fr-FR"/>
        </w:rPr>
        <w:t>Spécifications fonctionnelles</w:t>
      </w:r>
      <w:bookmarkEnd w:id="11"/>
    </w:p>
    <w:p w:rsidR="00FF6990" w:rsidRDefault="00FF6990" w:rsidP="00FF6990">
      <w:pPr>
        <w:pStyle w:val="Titre2"/>
        <w:rPr>
          <w:lang w:val="fr-FR"/>
        </w:rPr>
      </w:pPr>
      <w:bookmarkStart w:id="12" w:name="_Toc194313278"/>
      <w:bookmarkStart w:id="13" w:name="_Toc415584137"/>
      <w:r w:rsidRPr="00FF6990">
        <w:rPr>
          <w:lang w:val="fr-FR"/>
        </w:rPr>
        <w:t>Carte de navigation</w:t>
      </w:r>
      <w:bookmarkEnd w:id="12"/>
      <w:bookmarkEnd w:id="13"/>
    </w:p>
    <w:p w:rsidR="001C10EE" w:rsidRDefault="001C10EE" w:rsidP="001C10EE">
      <w:pPr>
        <w:rPr>
          <w:lang w:val="fr-FR" w:eastAsia="x-none" w:bidi="ar-SA"/>
        </w:rPr>
      </w:pPr>
    </w:p>
    <w:p w:rsidR="001C10EE" w:rsidRDefault="00173B1B" w:rsidP="001C10EE">
      <w:pPr>
        <w:rPr>
          <w:lang w:val="fr-FR" w:eastAsia="x-none" w:bidi="ar-SA"/>
        </w:rPr>
      </w:pPr>
      <w:r>
        <w:rPr>
          <w:noProof/>
          <w:lang w:val="fr-FR" w:eastAsia="fr-FR" w:bidi="ar-SA"/>
        </w:rPr>
        <w:drawing>
          <wp:inline distT="0" distB="0" distL="0" distR="0">
            <wp:extent cx="6155690" cy="5922335"/>
            <wp:effectExtent l="0" t="0" r="1651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C10EE" w:rsidRDefault="001C10EE" w:rsidP="001C10EE">
      <w:pPr>
        <w:rPr>
          <w:lang w:val="fr-FR" w:eastAsia="x-none" w:bidi="ar-SA"/>
        </w:rPr>
      </w:pPr>
    </w:p>
    <w:p w:rsidR="005517E4" w:rsidRDefault="005517E4" w:rsidP="001C10EE">
      <w:pPr>
        <w:rPr>
          <w:lang w:val="fr-FR" w:eastAsia="x-none" w:bidi="ar-SA"/>
        </w:rPr>
      </w:pPr>
    </w:p>
    <w:p w:rsidR="005517E4" w:rsidRDefault="005517E4" w:rsidP="001C10EE">
      <w:pPr>
        <w:rPr>
          <w:lang w:val="fr-FR" w:eastAsia="x-none" w:bidi="ar-SA"/>
        </w:rPr>
      </w:pPr>
    </w:p>
    <w:p w:rsidR="005517E4" w:rsidRPr="001C10EE" w:rsidRDefault="005517E4" w:rsidP="001C10EE">
      <w:pPr>
        <w:rPr>
          <w:lang w:val="fr-FR" w:eastAsia="x-none" w:bidi="ar-SA"/>
        </w:rPr>
      </w:pPr>
      <w:bookmarkStart w:id="14" w:name="_GoBack"/>
      <w:bookmarkEnd w:id="14"/>
    </w:p>
    <w:p w:rsidR="00FF6990" w:rsidRDefault="00FF6990" w:rsidP="00FF6990">
      <w:pPr>
        <w:pStyle w:val="Titre2"/>
        <w:rPr>
          <w:lang w:val="fr-FR"/>
        </w:rPr>
      </w:pPr>
      <w:bookmarkStart w:id="15" w:name="_Toc415584138"/>
      <w:r w:rsidRPr="00FF6990">
        <w:rPr>
          <w:lang w:val="fr-FR"/>
        </w:rPr>
        <w:lastRenderedPageBreak/>
        <w:t>Détails des cas d’utilisations</w:t>
      </w:r>
      <w:bookmarkEnd w:id="15"/>
    </w:p>
    <w:p w:rsidR="00E15659" w:rsidRDefault="00E15659" w:rsidP="00E15659">
      <w:pPr>
        <w:rPr>
          <w:lang w:val="fr-FR" w:eastAsia="x-none" w:bidi="ar-SA"/>
        </w:rPr>
      </w:pPr>
    </w:p>
    <w:p w:rsidR="00E15659" w:rsidRPr="00E15659" w:rsidRDefault="00E15659" w:rsidP="00E15659">
      <w:pPr>
        <w:pStyle w:val="NormalWeb"/>
      </w:pPr>
      <w:r w:rsidRPr="00E15659">
        <w:t xml:space="preserve">L'acteur principal actionne un fichier .exe en cliquant dessus. </w:t>
      </w:r>
    </w:p>
    <w:p w:rsidR="00E15659" w:rsidRPr="00E15659" w:rsidRDefault="00E15659" w:rsidP="00E15659">
      <w:pPr>
        <w:pStyle w:val="NormalWeb"/>
      </w:pPr>
      <w:r w:rsidRPr="00E15659">
        <w:t xml:space="preserve">A tout moment l'application peut </w:t>
      </w:r>
      <w:r w:rsidRPr="00E15659">
        <w:t>être</w:t>
      </w:r>
      <w:r w:rsidRPr="00E15659">
        <w:t xml:space="preserve"> </w:t>
      </w:r>
      <w:r w:rsidRPr="00E15659">
        <w:t>arrêtée</w:t>
      </w:r>
      <w:r w:rsidRPr="00E15659">
        <w:t xml:space="preserve"> par le système </w:t>
      </w:r>
      <w:r w:rsidRPr="00E15659">
        <w:t>grâce</w:t>
      </w:r>
      <w:r w:rsidRPr="00E15659">
        <w:t xml:space="preserve"> à un bouton "</w:t>
      </w:r>
      <w:r w:rsidRPr="00E15659">
        <w:t>arrêt</w:t>
      </w:r>
      <w:r w:rsidRPr="00E15659">
        <w:t xml:space="preserve">" en haut à droite de l'application. </w:t>
      </w:r>
    </w:p>
    <w:p w:rsidR="00E15659" w:rsidRPr="00E15659" w:rsidRDefault="00E15659" w:rsidP="00E15659">
      <w:pPr>
        <w:pStyle w:val="NormalWeb"/>
      </w:pPr>
      <w:r w:rsidRPr="00E15659">
        <w:t xml:space="preserve">A chaque action terminé (ex: création d'une école), le système </w:t>
      </w:r>
      <w:r w:rsidRPr="00E15659">
        <w:t>rouvre</w:t>
      </w:r>
      <w:r w:rsidRPr="00E15659">
        <w:t xml:space="preserve"> le menu proposer au lancement de l'application. </w:t>
      </w:r>
    </w:p>
    <w:p w:rsidR="00E15659" w:rsidRPr="00E15659" w:rsidRDefault="00E15659" w:rsidP="00E15659">
      <w:pPr>
        <w:pStyle w:val="NormalWeb"/>
      </w:pPr>
      <w:r w:rsidRPr="00E15659">
        <w:t xml:space="preserve">L'application s'ouvre avec un menu qui propose à l'acteur principal plusieurs options : </w:t>
      </w:r>
    </w:p>
    <w:p w:rsidR="00E15659" w:rsidRPr="00E15659" w:rsidRDefault="00E15659" w:rsidP="00E15659">
      <w:pPr>
        <w:pStyle w:val="NormalWeb"/>
      </w:pPr>
      <w:r w:rsidRPr="00E15659">
        <w:t xml:space="preserve">- créer une école </w:t>
      </w:r>
    </w:p>
    <w:p w:rsidR="00E15659" w:rsidRPr="00E15659" w:rsidRDefault="00E15659" w:rsidP="00E15659">
      <w:pPr>
        <w:pStyle w:val="NormalWeb"/>
      </w:pPr>
      <w:r w:rsidRPr="00E15659">
        <w:t xml:space="preserve">- Créer une classe dans une école </w:t>
      </w:r>
      <w:r w:rsidRPr="00E15659">
        <w:t>existante</w:t>
      </w:r>
      <w:r w:rsidRPr="00E15659">
        <w:t xml:space="preserve">. </w:t>
      </w:r>
    </w:p>
    <w:p w:rsidR="00E15659" w:rsidRPr="00E15659" w:rsidRDefault="00E15659" w:rsidP="00E15659">
      <w:pPr>
        <w:pStyle w:val="NormalWeb"/>
      </w:pPr>
      <w:r w:rsidRPr="00E15659">
        <w:t xml:space="preserve">- Ajouter un professeur à une classe existante. </w:t>
      </w:r>
    </w:p>
    <w:p w:rsidR="00E15659" w:rsidRPr="00E15659" w:rsidRDefault="00E15659" w:rsidP="00E15659">
      <w:pPr>
        <w:pStyle w:val="NormalWeb"/>
      </w:pPr>
      <w:r w:rsidRPr="00E15659">
        <w:t xml:space="preserve">- Ajouter un </w:t>
      </w:r>
      <w:r w:rsidRPr="00E15659">
        <w:t>élève</w:t>
      </w:r>
      <w:r w:rsidRPr="00E15659">
        <w:t xml:space="preserve"> à une classe. </w:t>
      </w:r>
    </w:p>
    <w:p w:rsidR="00E15659" w:rsidRPr="00E15659" w:rsidRDefault="00E15659" w:rsidP="00E15659">
      <w:pPr>
        <w:pStyle w:val="NormalWeb"/>
      </w:pPr>
      <w:r w:rsidRPr="00E15659">
        <w:t xml:space="preserve">- </w:t>
      </w:r>
      <w:r w:rsidRPr="00E15659">
        <w:t>Supprimer</w:t>
      </w:r>
      <w:r w:rsidRPr="00E15659">
        <w:t xml:space="preserve"> une école, un professeur, un </w:t>
      </w:r>
      <w:r w:rsidRPr="00E15659">
        <w:t>élève</w:t>
      </w:r>
      <w:r w:rsidRPr="00E15659">
        <w:t xml:space="preserve"> ou une classe. </w:t>
      </w:r>
    </w:p>
    <w:p w:rsidR="00E15659" w:rsidRPr="00E15659" w:rsidRDefault="00E15659" w:rsidP="00E15659">
      <w:pPr>
        <w:pStyle w:val="NormalWeb"/>
      </w:pPr>
      <w:r w:rsidRPr="00E15659">
        <w:t xml:space="preserve">- Modifier les informations </w:t>
      </w:r>
      <w:r w:rsidRPr="00E15659">
        <w:t>d’une</w:t>
      </w:r>
      <w:r w:rsidRPr="00E15659">
        <w:t xml:space="preserve"> école, un professeur, un </w:t>
      </w:r>
      <w:r w:rsidRPr="00E15659">
        <w:t>élève</w:t>
      </w:r>
      <w:r w:rsidRPr="00E15659">
        <w:t xml:space="preserve"> ou une classe. </w:t>
      </w:r>
    </w:p>
    <w:p w:rsidR="00E15659" w:rsidRPr="00E15659" w:rsidRDefault="00E15659" w:rsidP="00E15659">
      <w:pPr>
        <w:pStyle w:val="NormalWeb"/>
      </w:pPr>
      <w:r w:rsidRPr="00E15659">
        <w:t xml:space="preserve">L'acteur principal choisi une option présente dans le menu et alors le système </w:t>
      </w:r>
      <w:r w:rsidRPr="00E15659">
        <w:t>exécute</w:t>
      </w:r>
      <w:r w:rsidRPr="00E15659">
        <w:t xml:space="preserve"> l'option choisi. </w:t>
      </w:r>
    </w:p>
    <w:p w:rsidR="00E15659" w:rsidRPr="00E15659" w:rsidRDefault="00E15659" w:rsidP="00E15659">
      <w:pPr>
        <w:pStyle w:val="NormalWeb"/>
      </w:pPr>
      <w:r w:rsidRPr="00E15659">
        <w:t xml:space="preserve">Dans le cas de l'option créer une école, le système affiche une </w:t>
      </w:r>
      <w:r w:rsidRPr="00E15659">
        <w:t>fenêtre</w:t>
      </w:r>
      <w:r w:rsidRPr="00E15659">
        <w:t xml:space="preserve"> qui permet d'inscrire le nom/budget/emplacement d'une école. </w:t>
      </w:r>
    </w:p>
    <w:p w:rsidR="00E15659" w:rsidRPr="00E15659" w:rsidRDefault="00E15659" w:rsidP="00E15659">
      <w:pPr>
        <w:pStyle w:val="NormalWeb"/>
      </w:pPr>
      <w:r w:rsidRPr="00E15659">
        <w:t xml:space="preserve">Dans le cas de la création d'une classe, le système affiche une </w:t>
      </w:r>
      <w:r w:rsidRPr="00E15659">
        <w:t>fenêtre</w:t>
      </w:r>
      <w:r w:rsidRPr="00E15659">
        <w:t xml:space="preserve"> qui permet d'inscrire le nom/taille maximale/emplacement d'une classe ainsi que l'école à laquelle appartient la classe. </w:t>
      </w:r>
    </w:p>
    <w:p w:rsidR="00E15659" w:rsidRPr="00E15659" w:rsidRDefault="00E15659" w:rsidP="00E15659">
      <w:pPr>
        <w:pStyle w:val="NormalWeb"/>
      </w:pPr>
      <w:r w:rsidRPr="00E15659">
        <w:t xml:space="preserve">Dans le cas de l'ajout d'un professeur à une classe, le système affiche une </w:t>
      </w:r>
      <w:r w:rsidRPr="00E15659">
        <w:t>fenêtre</w:t>
      </w:r>
      <w:r w:rsidRPr="00E15659">
        <w:t xml:space="preserve"> qui permet d'inscrire le nom/</w:t>
      </w:r>
      <w:r w:rsidRPr="00E15659">
        <w:t>matières</w:t>
      </w:r>
      <w:r w:rsidRPr="00E15659">
        <w:t xml:space="preserve"> d'un professeur ainsi que la classe à laquelle il appartient, Le système ajoute automatiquement le professeur à une école en fonction de la classe à laquelle il est assigné. </w:t>
      </w:r>
    </w:p>
    <w:p w:rsidR="00E15659" w:rsidRPr="00E15659" w:rsidRDefault="00E15659" w:rsidP="00E15659">
      <w:pPr>
        <w:pStyle w:val="NormalWeb"/>
      </w:pPr>
      <w:r w:rsidRPr="00E15659">
        <w:t xml:space="preserve">Dans le cas de l'ajout d'un </w:t>
      </w:r>
      <w:r>
        <w:t>élève</w:t>
      </w:r>
      <w:r w:rsidRPr="00E15659">
        <w:t xml:space="preserve"> à une classe, le système affiche une </w:t>
      </w:r>
      <w:r w:rsidRPr="00E15659">
        <w:t>fenêtre</w:t>
      </w:r>
      <w:r w:rsidRPr="00E15659">
        <w:t xml:space="preserve"> qui permet d'inscrire le nom/note d'un </w:t>
      </w:r>
      <w:r w:rsidRPr="00E15659">
        <w:t>élève</w:t>
      </w:r>
      <w:r w:rsidRPr="00E15659">
        <w:t xml:space="preserve"> ainsi que la classe à laquelle il appartient, Le système ajoute automatiquement l'</w:t>
      </w:r>
      <w:r w:rsidRPr="00E15659">
        <w:t>élève</w:t>
      </w:r>
      <w:r w:rsidRPr="00E15659">
        <w:t xml:space="preserve"> à une école en fonction de la classe à laquelle il est assigné. </w:t>
      </w:r>
    </w:p>
    <w:p w:rsidR="005D61D8" w:rsidRDefault="00E15659" w:rsidP="005517E4">
      <w:pPr>
        <w:pStyle w:val="NormalWeb"/>
      </w:pPr>
      <w:r w:rsidRPr="00E15659">
        <w:lastRenderedPageBreak/>
        <w:t xml:space="preserve">Dans le cas d'une suppression d'une école, le système ouvre une </w:t>
      </w:r>
      <w:r w:rsidRPr="00E15659">
        <w:t>fenêtre</w:t>
      </w:r>
      <w:r w:rsidRPr="00E15659">
        <w:t xml:space="preserve"> qui permet de choisir l'école à </w:t>
      </w:r>
      <w:r w:rsidRPr="00E15659">
        <w:t>supprimer</w:t>
      </w:r>
      <w:r w:rsidRPr="00E15659">
        <w:t xml:space="preserve">. En cas de suppression d'une école, le système </w:t>
      </w:r>
      <w:r w:rsidRPr="00E15659">
        <w:t>supprime</w:t>
      </w:r>
      <w:r w:rsidRPr="00E15659">
        <w:t xml:space="preserve"> toutes les </w:t>
      </w:r>
      <w:r>
        <w:t xml:space="preserve">classes </w:t>
      </w:r>
      <w:r w:rsidRPr="00E15659">
        <w:t>professeurs</w:t>
      </w:r>
      <w:r w:rsidRPr="00E15659">
        <w:t xml:space="preserve"> et </w:t>
      </w:r>
      <w:r w:rsidRPr="00E15659">
        <w:t>élèves</w:t>
      </w:r>
      <w:r w:rsidRPr="00E15659">
        <w:t xml:space="preserve"> appartenant à l'école. </w:t>
      </w:r>
    </w:p>
    <w:p w:rsidR="005D61D8" w:rsidRPr="00E15659" w:rsidRDefault="005D61D8" w:rsidP="00E15659">
      <w:pPr>
        <w:rPr>
          <w:lang w:val="fr-FR" w:eastAsia="x-none" w:bidi="ar-SA"/>
        </w:rPr>
      </w:pPr>
    </w:p>
    <w:p w:rsidR="00BC23CA" w:rsidRPr="00FF6990" w:rsidRDefault="00BC23CA" w:rsidP="00FF6990">
      <w:pPr>
        <w:pStyle w:val="Titre1"/>
        <w:rPr>
          <w:lang w:val="fr-FR"/>
        </w:rPr>
      </w:pPr>
      <w:bookmarkStart w:id="16" w:name="_Toc415584139"/>
      <w:r w:rsidRPr="00FF6990">
        <w:rPr>
          <w:lang w:val="fr-FR"/>
        </w:rPr>
        <w:t>Spécifications non fonctionnelles</w:t>
      </w:r>
      <w:bookmarkEnd w:id="16"/>
    </w:p>
    <w:p w:rsidR="00AA3C2F" w:rsidRDefault="00AA3C2F" w:rsidP="00AA3C2F">
      <w:pPr>
        <w:pStyle w:val="Titre2"/>
        <w:rPr>
          <w:lang w:val="fr-FR"/>
        </w:rPr>
      </w:pPr>
      <w:bookmarkStart w:id="17" w:name="_Toc204692629"/>
      <w:bookmarkStart w:id="18" w:name="_Toc415584140"/>
      <w:r w:rsidRPr="00FF6990">
        <w:rPr>
          <w:lang w:val="fr-FR"/>
        </w:rPr>
        <w:t>Contraintes de conception et d’implémentation</w:t>
      </w:r>
      <w:bookmarkEnd w:id="17"/>
      <w:bookmarkEnd w:id="18"/>
    </w:p>
    <w:p w:rsidR="00E15659" w:rsidRPr="00E15659" w:rsidRDefault="00E15659" w:rsidP="00E15659">
      <w:pPr>
        <w:rPr>
          <w:lang w:val="fr-FR" w:eastAsia="x-none" w:bidi="ar-SA"/>
        </w:rPr>
      </w:pPr>
    </w:p>
    <w:p w:rsidR="00AA3C2F" w:rsidRPr="00E15659" w:rsidRDefault="00E15659" w:rsidP="00E15659">
      <w:pPr>
        <w:jc w:val="center"/>
        <w:rPr>
          <w:b/>
          <w:sz w:val="24"/>
          <w:szCs w:val="24"/>
          <w:lang w:val="fr-FR"/>
        </w:rPr>
      </w:pPr>
      <w:r w:rsidRPr="00E15659">
        <w:rPr>
          <w:b/>
          <w:sz w:val="24"/>
          <w:szCs w:val="24"/>
          <w:lang w:val="fr-FR"/>
        </w:rPr>
        <w:t>Convention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Les propriétés commenceront par un </w:t>
      </w:r>
      <w:r w:rsidRPr="00E15659">
        <w:rPr>
          <w:sz w:val="24"/>
          <w:szCs w:val="24"/>
          <w:lang w:val="fr-FR"/>
        </w:rPr>
        <w:t>_.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L'application sera </w:t>
      </w:r>
      <w:r w:rsidRPr="00E15659">
        <w:rPr>
          <w:sz w:val="24"/>
          <w:szCs w:val="24"/>
          <w:lang w:val="fr-FR"/>
        </w:rPr>
        <w:t>écrite</w:t>
      </w:r>
      <w:r w:rsidRPr="00E15659">
        <w:rPr>
          <w:sz w:val="24"/>
          <w:szCs w:val="24"/>
          <w:lang w:val="fr-FR"/>
        </w:rPr>
        <w:t xml:space="preserve"> en Pascal Case </w:t>
      </w:r>
      <w:r w:rsidRPr="00E15659">
        <w:rPr>
          <w:sz w:val="24"/>
          <w:szCs w:val="24"/>
          <w:lang w:val="fr-FR"/>
        </w:rPr>
        <w:t>(Chaque</w:t>
      </w:r>
      <w:r w:rsidRPr="00E15659">
        <w:rPr>
          <w:sz w:val="24"/>
          <w:szCs w:val="24"/>
          <w:lang w:val="fr-FR"/>
        </w:rPr>
        <w:t xml:space="preserve"> lettre de chaque mot commence par une majuscule).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Les tests </w:t>
      </w:r>
      <w:r w:rsidRPr="00E15659">
        <w:rPr>
          <w:sz w:val="24"/>
          <w:szCs w:val="24"/>
          <w:lang w:val="fr-FR"/>
        </w:rPr>
        <w:t>unitaires</w:t>
      </w:r>
      <w:r w:rsidRPr="00E15659">
        <w:rPr>
          <w:sz w:val="24"/>
          <w:szCs w:val="24"/>
          <w:lang w:val="fr-FR"/>
        </w:rPr>
        <w:t xml:space="preserve"> doivent finir par le mot "Test".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Un problème grave lancera une exception.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Les conditions lançant une exception n'auront pas de  accolade {}.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Le/Les auteur(s) d'un code doivent préciser en commentai</w:t>
      </w:r>
      <w:r w:rsidRPr="00E15659">
        <w:rPr>
          <w:sz w:val="24"/>
          <w:szCs w:val="24"/>
          <w:lang w:val="fr-FR"/>
        </w:rPr>
        <w:t>re qu'ils en sont les créateur.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Une class par fichier.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Les propriétés auront par </w:t>
      </w:r>
      <w:r w:rsidRPr="00E15659">
        <w:rPr>
          <w:sz w:val="24"/>
          <w:szCs w:val="24"/>
          <w:lang w:val="fr-FR"/>
        </w:rPr>
        <w:t>défaut</w:t>
      </w:r>
      <w:r w:rsidRPr="00E15659">
        <w:rPr>
          <w:sz w:val="24"/>
          <w:szCs w:val="24"/>
          <w:lang w:val="fr-FR"/>
        </w:rPr>
        <w:t xml:space="preserve"> une visibilité "private".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>Ne pas utiliser le mot clé "this" pour faire référence à une propriété.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L'indentation sera </w:t>
      </w:r>
      <w:r w:rsidRPr="00E15659">
        <w:rPr>
          <w:sz w:val="24"/>
          <w:szCs w:val="24"/>
          <w:lang w:val="fr-FR"/>
        </w:rPr>
        <w:t>effectuée</w:t>
      </w:r>
      <w:r w:rsidRPr="00E15659">
        <w:rPr>
          <w:sz w:val="24"/>
          <w:szCs w:val="24"/>
          <w:lang w:val="fr-FR"/>
        </w:rPr>
        <w:t xml:space="preserve"> avec le style Allman.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Un élément </w:t>
      </w:r>
      <w:r w:rsidRPr="00E15659">
        <w:rPr>
          <w:sz w:val="24"/>
          <w:szCs w:val="24"/>
          <w:lang w:val="fr-FR"/>
        </w:rPr>
        <w:t>passé</w:t>
      </w:r>
      <w:r w:rsidRPr="00E15659">
        <w:rPr>
          <w:sz w:val="24"/>
          <w:szCs w:val="24"/>
          <w:lang w:val="fr-FR"/>
        </w:rPr>
        <w:t xml:space="preserve"> en argument à une fonction faisant référence à une propriété doit avoir le </w:t>
      </w:r>
      <w:r w:rsidRPr="00E15659">
        <w:rPr>
          <w:sz w:val="24"/>
          <w:szCs w:val="24"/>
          <w:lang w:val="fr-FR"/>
        </w:rPr>
        <w:t>même</w:t>
      </w:r>
      <w:r w:rsidRPr="00E15659">
        <w:rPr>
          <w:sz w:val="24"/>
          <w:szCs w:val="24"/>
          <w:lang w:val="fr-FR"/>
        </w:rPr>
        <w:t xml:space="preserve"> nom que la propriété et </w:t>
      </w:r>
      <w:r w:rsidRPr="00E15659">
        <w:rPr>
          <w:sz w:val="24"/>
          <w:szCs w:val="24"/>
          <w:lang w:val="fr-FR"/>
        </w:rPr>
        <w:t>être</w:t>
      </w:r>
      <w:r w:rsidRPr="00E15659">
        <w:rPr>
          <w:sz w:val="24"/>
          <w:szCs w:val="24"/>
          <w:lang w:val="fr-FR"/>
        </w:rPr>
        <w:t xml:space="preserve"> en minuscule.</w:t>
      </w:r>
    </w:p>
    <w:p w:rsidR="00E15659" w:rsidRPr="00E15659" w:rsidRDefault="00E15659" w:rsidP="00E15659">
      <w:pPr>
        <w:jc w:val="center"/>
        <w:rPr>
          <w:b/>
          <w:sz w:val="24"/>
          <w:szCs w:val="24"/>
          <w:lang w:val="fr-FR"/>
        </w:rPr>
      </w:pPr>
      <w:r w:rsidRPr="00E15659">
        <w:rPr>
          <w:b/>
          <w:sz w:val="24"/>
          <w:szCs w:val="24"/>
          <w:lang w:val="fr-FR"/>
        </w:rPr>
        <w:t>Contraintes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- Le </w:t>
      </w:r>
      <w:r w:rsidRPr="00E15659">
        <w:rPr>
          <w:sz w:val="24"/>
          <w:szCs w:val="24"/>
          <w:lang w:val="fr-FR"/>
        </w:rPr>
        <w:t>langage</w:t>
      </w:r>
      <w:r w:rsidRPr="00E15659">
        <w:rPr>
          <w:sz w:val="24"/>
          <w:szCs w:val="24"/>
          <w:lang w:val="fr-FR"/>
        </w:rPr>
        <w:t xml:space="preserve"> de programmation utilisé est le c#.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- Les outils utilisés sont </w:t>
      </w:r>
      <w:r w:rsidRPr="00E15659">
        <w:rPr>
          <w:sz w:val="24"/>
          <w:szCs w:val="24"/>
          <w:lang w:val="fr-FR"/>
        </w:rPr>
        <w:t>Visual</w:t>
      </w:r>
      <w:r w:rsidRPr="00E15659">
        <w:rPr>
          <w:sz w:val="24"/>
          <w:szCs w:val="24"/>
          <w:lang w:val="fr-FR"/>
        </w:rPr>
        <w:t xml:space="preserve"> studio avec Nunit pour les tests unitaire.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- Un fichier sera </w:t>
      </w:r>
      <w:r w:rsidRPr="00E15659">
        <w:rPr>
          <w:sz w:val="24"/>
          <w:szCs w:val="24"/>
          <w:lang w:val="fr-FR"/>
        </w:rPr>
        <w:t>utilisé</w:t>
      </w:r>
      <w:r w:rsidRPr="00E15659">
        <w:rPr>
          <w:sz w:val="24"/>
          <w:szCs w:val="24"/>
          <w:lang w:val="fr-FR"/>
        </w:rPr>
        <w:t xml:space="preserve"> pour stocker </w:t>
      </w:r>
      <w:r w:rsidRPr="00E15659">
        <w:rPr>
          <w:sz w:val="24"/>
          <w:szCs w:val="24"/>
          <w:lang w:val="fr-FR"/>
        </w:rPr>
        <w:t>les informations relatives</w:t>
      </w:r>
      <w:r w:rsidRPr="00E15659">
        <w:rPr>
          <w:sz w:val="24"/>
          <w:szCs w:val="24"/>
          <w:lang w:val="fr-FR"/>
        </w:rPr>
        <w:t xml:space="preserve"> à l'application.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t xml:space="preserve">- Une documentation sera </w:t>
      </w:r>
      <w:r w:rsidRPr="00E15659">
        <w:rPr>
          <w:sz w:val="24"/>
          <w:szCs w:val="24"/>
          <w:lang w:val="fr-FR"/>
        </w:rPr>
        <w:t>fournie</w:t>
      </w:r>
      <w:r w:rsidRPr="00E15659">
        <w:rPr>
          <w:sz w:val="24"/>
          <w:szCs w:val="24"/>
          <w:lang w:val="fr-FR"/>
        </w:rPr>
        <w:t xml:space="preserve"> afin d'expliquer le fonctionnement du programme.</w:t>
      </w:r>
    </w:p>
    <w:p w:rsidR="00E15659" w:rsidRPr="00E15659" w:rsidRDefault="00E15659" w:rsidP="00E15659">
      <w:pPr>
        <w:rPr>
          <w:sz w:val="24"/>
          <w:szCs w:val="24"/>
          <w:lang w:val="fr-FR"/>
        </w:rPr>
      </w:pPr>
      <w:r w:rsidRPr="00E15659">
        <w:rPr>
          <w:sz w:val="24"/>
          <w:szCs w:val="24"/>
          <w:lang w:val="fr-FR"/>
        </w:rPr>
        <w:lastRenderedPageBreak/>
        <w:t xml:space="preserve">- Les conventions sont </w:t>
      </w:r>
      <w:r w:rsidRPr="00E15659">
        <w:rPr>
          <w:sz w:val="24"/>
          <w:szCs w:val="24"/>
          <w:lang w:val="fr-FR"/>
        </w:rPr>
        <w:t>indiquées</w:t>
      </w:r>
      <w:r w:rsidRPr="00E15659">
        <w:rPr>
          <w:sz w:val="24"/>
          <w:szCs w:val="24"/>
          <w:lang w:val="fr-FR"/>
        </w:rPr>
        <w:t xml:space="preserve"> dans le document Conventions.txt</w:t>
      </w:r>
    </w:p>
    <w:p w:rsidR="00E15659" w:rsidRPr="00FF6990" w:rsidRDefault="00E15659" w:rsidP="00E15659">
      <w:pPr>
        <w:rPr>
          <w:lang w:val="fr-FR"/>
        </w:rPr>
      </w:pPr>
    </w:p>
    <w:p w:rsidR="00AA3C2F" w:rsidRPr="00FF6990" w:rsidRDefault="00AA3C2F" w:rsidP="00AA3C2F">
      <w:pPr>
        <w:pStyle w:val="Titre2"/>
        <w:rPr>
          <w:lang w:val="fr-FR"/>
        </w:rPr>
      </w:pPr>
      <w:bookmarkStart w:id="19" w:name="_Toc204692630"/>
      <w:bookmarkStart w:id="20" w:name="_Toc415584141"/>
      <w:r w:rsidRPr="00FF6990">
        <w:rPr>
          <w:lang w:val="fr-FR"/>
        </w:rPr>
        <w:t>Documentation utilisateur</w:t>
      </w:r>
      <w:bookmarkEnd w:id="19"/>
      <w:bookmarkEnd w:id="20"/>
    </w:p>
    <w:p w:rsidR="005B44CF" w:rsidRDefault="005B44CF" w:rsidP="00413726">
      <w:pPr>
        <w:pStyle w:val="Commentaires"/>
        <w:rPr>
          <w:lang w:val="fr-FR"/>
        </w:rPr>
      </w:pPr>
    </w:p>
    <w:p w:rsidR="00E15659" w:rsidRPr="00E15659" w:rsidRDefault="00E15659" w:rsidP="00413726">
      <w:pPr>
        <w:pStyle w:val="Commentaires"/>
        <w:rPr>
          <w:color w:val="000000" w:themeColor="text1"/>
          <w:sz w:val="24"/>
          <w:szCs w:val="24"/>
          <w:lang w:val="fr-FR"/>
        </w:rPr>
      </w:pPr>
      <w:r w:rsidRPr="00E15659">
        <w:rPr>
          <w:color w:val="000000" w:themeColor="text1"/>
          <w:sz w:val="24"/>
          <w:szCs w:val="24"/>
          <w:lang w:val="fr-FR"/>
        </w:rPr>
        <w:t>Une documentation sera fournie aux utilisateurs afin d'expliquer le fonctionnement de l'application.</w:t>
      </w:r>
    </w:p>
    <w:sectPr w:rsidR="00E15659" w:rsidRPr="00E15659" w:rsidSect="003F1B5A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5D6" w:rsidRDefault="003545D6">
      <w:r>
        <w:separator/>
      </w:r>
    </w:p>
  </w:endnote>
  <w:endnote w:type="continuationSeparator" w:id="0">
    <w:p w:rsidR="003545D6" w:rsidRDefault="00354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096" w:rsidRDefault="00650096" w:rsidP="00650096">
    <w:pPr>
      <w:pStyle w:val="Pieddepage"/>
      <w:pBdr>
        <w:top w:val="single" w:sz="4" w:space="1" w:color="auto"/>
      </w:pBdr>
    </w:pPr>
    <w:fldSimple w:instr=" FILENAME  \* MERGEFORMAT ">
      <w:r w:rsidR="00127526">
        <w:rPr>
          <w:noProof/>
        </w:rPr>
        <w:t>specifications[School' In].docx</w:t>
      </w:r>
    </w:fldSimple>
    <w:r w:rsidRPr="00446C95">
      <w:tab/>
    </w:r>
    <w:r w:rsidRPr="00446C95">
      <w:tab/>
      <w:t>page</w:t>
    </w:r>
    <w:r w:rsidRPr="00446C95">
      <w:rPr>
        <w:rStyle w:val="Numrodepage"/>
      </w:rPr>
      <w:t xml:space="preserve"> </w:t>
    </w:r>
    <w:r w:rsidRPr="00446C95">
      <w:rPr>
        <w:rStyle w:val="Numrodepage"/>
      </w:rPr>
      <w:fldChar w:fldCharType="begin"/>
    </w:r>
    <w:r w:rsidRPr="00446C95">
      <w:rPr>
        <w:rStyle w:val="Numrodepage"/>
      </w:rPr>
      <w:instrText xml:space="preserve"> PAGE </w:instrText>
    </w:r>
    <w:r w:rsidRPr="00446C95">
      <w:rPr>
        <w:rStyle w:val="Numrodepage"/>
      </w:rPr>
      <w:fldChar w:fldCharType="separate"/>
    </w:r>
    <w:r w:rsidR="005517E4">
      <w:rPr>
        <w:rStyle w:val="Numrodepage"/>
        <w:noProof/>
      </w:rPr>
      <w:t>13</w:t>
    </w:r>
    <w:r w:rsidRPr="00446C95">
      <w:rPr>
        <w:rStyle w:val="Numrodepage"/>
      </w:rPr>
      <w:fldChar w:fldCharType="end"/>
    </w:r>
    <w:r w:rsidRPr="00446C95">
      <w:rPr>
        <w:rStyle w:val="Numrodepage"/>
      </w:rPr>
      <w:t>/</w:t>
    </w:r>
    <w:r w:rsidRPr="00446C95">
      <w:rPr>
        <w:rStyle w:val="Numrodepage"/>
      </w:rPr>
      <w:fldChar w:fldCharType="begin"/>
    </w:r>
    <w:r w:rsidRPr="00446C95">
      <w:rPr>
        <w:rStyle w:val="Numrodepage"/>
      </w:rPr>
      <w:instrText xml:space="preserve"> NUMPAGES </w:instrText>
    </w:r>
    <w:r w:rsidRPr="00446C95">
      <w:rPr>
        <w:rStyle w:val="Numrodepage"/>
      </w:rPr>
      <w:fldChar w:fldCharType="separate"/>
    </w:r>
    <w:r w:rsidR="005517E4">
      <w:rPr>
        <w:rStyle w:val="Numrodepage"/>
        <w:noProof/>
      </w:rPr>
      <w:t>13</w:t>
    </w:r>
    <w:r w:rsidRPr="00446C95">
      <w:rPr>
        <w:rStyle w:val="Numrodepage"/>
      </w:rPr>
      <w:fldChar w:fldCharType="end"/>
    </w:r>
  </w:p>
  <w:p w:rsidR="00650096" w:rsidRDefault="0065009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5D6" w:rsidRDefault="003545D6">
      <w:r>
        <w:separator/>
      </w:r>
    </w:p>
  </w:footnote>
  <w:footnote w:type="continuationSeparator" w:id="0">
    <w:p w:rsidR="003545D6" w:rsidRDefault="003545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bottom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28"/>
      <w:gridCol w:w="2428"/>
      <w:gridCol w:w="2716"/>
      <w:gridCol w:w="2958"/>
    </w:tblGrid>
    <w:tr w:rsidR="00650096" w:rsidRPr="002E3ECC" w:rsidTr="00517B7E">
      <w:tblPrEx>
        <w:tblCellMar>
          <w:top w:w="0" w:type="dxa"/>
          <w:bottom w:w="0" w:type="dxa"/>
        </w:tblCellMar>
      </w:tblPrEx>
      <w:trPr>
        <w:cantSplit/>
        <w:trHeight w:val="363"/>
      </w:trPr>
      <w:tc>
        <w:tcPr>
          <w:tcW w:w="1328" w:type="dxa"/>
          <w:vMerge w:val="restart"/>
          <w:vAlign w:val="center"/>
        </w:tcPr>
        <w:p w:rsidR="00650096" w:rsidRPr="002E3ECC" w:rsidRDefault="00650096" w:rsidP="00517B7E">
          <w:pPr>
            <w:pStyle w:val="En-tte"/>
            <w:jc w:val="center"/>
          </w:pPr>
        </w:p>
      </w:tc>
      <w:tc>
        <w:tcPr>
          <w:tcW w:w="2428" w:type="dxa"/>
          <w:vMerge w:val="restart"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958" w:type="dxa"/>
          <w:vAlign w:val="center"/>
        </w:tcPr>
        <w:p w:rsidR="00650096" w:rsidRPr="002E3ECC" w:rsidRDefault="00650096">
          <w:pPr>
            <w:pStyle w:val="En-tte"/>
            <w:tabs>
              <w:tab w:val="clear" w:pos="4536"/>
            </w:tabs>
            <w:jc w:val="center"/>
          </w:pPr>
        </w:p>
      </w:tc>
    </w:tr>
    <w:tr w:rsidR="00650096" w:rsidRPr="002E3ECC" w:rsidTr="0063293D">
      <w:tblPrEx>
        <w:tblCellMar>
          <w:top w:w="0" w:type="dxa"/>
          <w:bottom w:w="0" w:type="dxa"/>
        </w:tblCellMar>
      </w:tblPrEx>
      <w:trPr>
        <w:cantSplit/>
        <w:trHeight w:val="87"/>
      </w:trPr>
      <w:tc>
        <w:tcPr>
          <w:tcW w:w="13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428" w:type="dxa"/>
          <w:vMerge/>
          <w:vAlign w:val="center"/>
        </w:tcPr>
        <w:p w:rsidR="00650096" w:rsidRPr="002E3ECC" w:rsidRDefault="00650096">
          <w:pPr>
            <w:pStyle w:val="En-tte"/>
            <w:jc w:val="center"/>
          </w:pPr>
        </w:p>
      </w:tc>
      <w:tc>
        <w:tcPr>
          <w:tcW w:w="2716" w:type="dxa"/>
          <w:vAlign w:val="center"/>
        </w:tcPr>
        <w:p w:rsidR="00650096" w:rsidRPr="002E3ECC" w:rsidRDefault="00650096" w:rsidP="00517B7E">
          <w:pPr>
            <w:pStyle w:val="En-tte"/>
            <w:jc w:val="center"/>
          </w:pPr>
        </w:p>
      </w:tc>
      <w:tc>
        <w:tcPr>
          <w:tcW w:w="2958" w:type="dxa"/>
          <w:vAlign w:val="center"/>
        </w:tcPr>
        <w:p w:rsidR="00650096" w:rsidRPr="002E3ECC" w:rsidRDefault="00650096" w:rsidP="0063293D">
          <w:pPr>
            <w:pStyle w:val="En-tte"/>
            <w:tabs>
              <w:tab w:val="clear" w:pos="4536"/>
            </w:tabs>
            <w:jc w:val="center"/>
          </w:pPr>
        </w:p>
      </w:tc>
    </w:tr>
  </w:tbl>
  <w:p w:rsidR="00650096" w:rsidRDefault="0065009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5C5CB56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7A906FD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0B46CE1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E8961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56637A"/>
    <w:multiLevelType w:val="hybridMultilevel"/>
    <w:tmpl w:val="1DCA37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E41FBE"/>
    <w:multiLevelType w:val="hybridMultilevel"/>
    <w:tmpl w:val="FE0EF4CE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523E2"/>
    <w:multiLevelType w:val="hybridMultilevel"/>
    <w:tmpl w:val="995E2C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E3045"/>
    <w:multiLevelType w:val="hybridMultilevel"/>
    <w:tmpl w:val="1A243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E764B"/>
    <w:multiLevelType w:val="hybridMultilevel"/>
    <w:tmpl w:val="D29AEA22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56D69"/>
    <w:multiLevelType w:val="hybridMultilevel"/>
    <w:tmpl w:val="5F48BE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543A7"/>
    <w:multiLevelType w:val="multilevel"/>
    <w:tmpl w:val="8384DFCA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C53892"/>
    <w:multiLevelType w:val="hybridMultilevel"/>
    <w:tmpl w:val="07ACA81C"/>
    <w:lvl w:ilvl="0" w:tplc="D51C0D1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D66DB"/>
    <w:multiLevelType w:val="hybridMultilevel"/>
    <w:tmpl w:val="5352E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AB34B1"/>
    <w:multiLevelType w:val="hybridMultilevel"/>
    <w:tmpl w:val="4EDE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4018D"/>
    <w:multiLevelType w:val="hybridMultilevel"/>
    <w:tmpl w:val="382A2C3C"/>
    <w:lvl w:ilvl="0" w:tplc="C5B06FF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F1A69"/>
    <w:multiLevelType w:val="hybridMultilevel"/>
    <w:tmpl w:val="C582AF3A"/>
    <w:lvl w:ilvl="0" w:tplc="E1287002">
      <w:start w:val="1"/>
      <w:numFmt w:val="lowerLetter"/>
      <w:pStyle w:val="Titre3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1B7071"/>
    <w:multiLevelType w:val="hybridMultilevel"/>
    <w:tmpl w:val="F5FEB8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9112F"/>
    <w:multiLevelType w:val="hybridMultilevel"/>
    <w:tmpl w:val="E198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5D6628"/>
    <w:multiLevelType w:val="hybridMultilevel"/>
    <w:tmpl w:val="90545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75213"/>
    <w:multiLevelType w:val="hybridMultilevel"/>
    <w:tmpl w:val="B31EF8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1259C"/>
    <w:multiLevelType w:val="hybridMultilevel"/>
    <w:tmpl w:val="297CE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B0C71"/>
    <w:multiLevelType w:val="hybridMultilevel"/>
    <w:tmpl w:val="F2EE4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346741"/>
    <w:multiLevelType w:val="hybridMultilevel"/>
    <w:tmpl w:val="6F465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392CBA"/>
    <w:multiLevelType w:val="hybridMultilevel"/>
    <w:tmpl w:val="27F8AF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E1FB2"/>
    <w:multiLevelType w:val="hybridMultilevel"/>
    <w:tmpl w:val="2DD6EDF8"/>
    <w:lvl w:ilvl="0" w:tplc="98B26982">
      <w:start w:val="1"/>
      <w:numFmt w:val="decimal"/>
      <w:pStyle w:val="casdutilisation-tape2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 w15:restartNumberingAfterBreak="0">
    <w:nsid w:val="47E01830"/>
    <w:multiLevelType w:val="hybridMultilevel"/>
    <w:tmpl w:val="2370ED02"/>
    <w:lvl w:ilvl="0" w:tplc="D51C0D18">
      <w:numFmt w:val="bullet"/>
      <w:lvlText w:val=""/>
      <w:lvlJc w:val="left"/>
      <w:pPr>
        <w:ind w:left="75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6" w15:restartNumberingAfterBreak="0">
    <w:nsid w:val="51503CB5"/>
    <w:multiLevelType w:val="hybridMultilevel"/>
    <w:tmpl w:val="41945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A2B1B"/>
    <w:multiLevelType w:val="hybridMultilevel"/>
    <w:tmpl w:val="B15C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A7ECA"/>
    <w:multiLevelType w:val="hybridMultilevel"/>
    <w:tmpl w:val="C5049BC4"/>
    <w:lvl w:ilvl="0" w:tplc="040C0001">
      <w:start w:val="3"/>
      <w:numFmt w:val="bullet"/>
      <w:pStyle w:val="commentaire"/>
      <w:lvlText w:val="-"/>
      <w:lvlJc w:val="left"/>
      <w:pPr>
        <w:tabs>
          <w:tab w:val="num" w:pos="556"/>
        </w:tabs>
        <w:ind w:left="556" w:hanging="216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65B93E8D"/>
    <w:multiLevelType w:val="hybridMultilevel"/>
    <w:tmpl w:val="96A6D4AA"/>
    <w:lvl w:ilvl="0" w:tplc="040C0001">
      <w:start w:val="1"/>
      <w:numFmt w:val="decimal"/>
      <w:lvlText w:val="%1."/>
      <w:lvlJc w:val="left"/>
      <w:pPr>
        <w:ind w:left="360" w:hanging="360"/>
      </w:pPr>
    </w:lvl>
    <w:lvl w:ilvl="1" w:tplc="040C0003">
      <w:start w:val="1"/>
      <w:numFmt w:val="lowerLetter"/>
      <w:lvlText w:val="%2."/>
      <w:lvlJc w:val="left"/>
      <w:pPr>
        <w:ind w:left="1080" w:hanging="360"/>
      </w:pPr>
    </w:lvl>
    <w:lvl w:ilvl="2" w:tplc="040C0005">
      <w:start w:val="1"/>
      <w:numFmt w:val="lowerRoman"/>
      <w:lvlText w:val="%3."/>
      <w:lvlJc w:val="right"/>
      <w:pPr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2967B5"/>
    <w:multiLevelType w:val="hybridMultilevel"/>
    <w:tmpl w:val="9ED84BE0"/>
    <w:lvl w:ilvl="0" w:tplc="040C000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9D1E6C"/>
    <w:multiLevelType w:val="hybridMultilevel"/>
    <w:tmpl w:val="7ECAA8BE"/>
    <w:lvl w:ilvl="0" w:tplc="F8A8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0913"/>
    <w:multiLevelType w:val="hybridMultilevel"/>
    <w:tmpl w:val="A5AE6FD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2C42C7"/>
    <w:multiLevelType w:val="hybridMultilevel"/>
    <w:tmpl w:val="B50287E4"/>
    <w:lvl w:ilvl="0" w:tplc="B928E6A0">
      <w:start w:val="1"/>
      <w:numFmt w:val="decimal"/>
      <w:pStyle w:val="casdutilisation-tape1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 w15:restartNumberingAfterBreak="0">
    <w:nsid w:val="7EA970A4"/>
    <w:multiLevelType w:val="hybridMultilevel"/>
    <w:tmpl w:val="77E402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28"/>
  </w:num>
  <w:num w:numId="7">
    <w:abstractNumId w:val="30"/>
  </w:num>
  <w:num w:numId="8">
    <w:abstractNumId w:val="14"/>
  </w:num>
  <w:num w:numId="9">
    <w:abstractNumId w:val="5"/>
  </w:num>
  <w:num w:numId="10">
    <w:abstractNumId w:val="12"/>
  </w:num>
  <w:num w:numId="11">
    <w:abstractNumId w:val="26"/>
  </w:num>
  <w:num w:numId="12">
    <w:abstractNumId w:val="9"/>
  </w:num>
  <w:num w:numId="13">
    <w:abstractNumId w:val="10"/>
  </w:num>
  <w:num w:numId="14">
    <w:abstractNumId w:val="10"/>
  </w:num>
  <w:num w:numId="15">
    <w:abstractNumId w:val="22"/>
  </w:num>
  <w:num w:numId="16">
    <w:abstractNumId w:val="13"/>
  </w:num>
  <w:num w:numId="17">
    <w:abstractNumId w:val="10"/>
  </w:num>
  <w:num w:numId="18">
    <w:abstractNumId w:val="11"/>
  </w:num>
  <w:num w:numId="19">
    <w:abstractNumId w:val="29"/>
  </w:num>
  <w:num w:numId="20">
    <w:abstractNumId w:val="7"/>
  </w:num>
  <w:num w:numId="21">
    <w:abstractNumId w:val="31"/>
  </w:num>
  <w:num w:numId="22">
    <w:abstractNumId w:val="21"/>
  </w:num>
  <w:num w:numId="23">
    <w:abstractNumId w:val="17"/>
  </w:num>
  <w:num w:numId="24">
    <w:abstractNumId w:val="18"/>
  </w:num>
  <w:num w:numId="25">
    <w:abstractNumId w:val="6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24"/>
  </w:num>
  <w:num w:numId="29">
    <w:abstractNumId w:val="33"/>
  </w:num>
  <w:num w:numId="30">
    <w:abstractNumId w:val="24"/>
    <w:lvlOverride w:ilvl="0">
      <w:startOverride w:val="1"/>
    </w:lvlOverride>
  </w:num>
  <w:num w:numId="31">
    <w:abstractNumId w:val="10"/>
  </w:num>
  <w:num w:numId="32">
    <w:abstractNumId w:val="32"/>
  </w:num>
  <w:num w:numId="33">
    <w:abstractNumId w:val="25"/>
  </w:num>
  <w:num w:numId="34">
    <w:abstractNumId w:val="8"/>
  </w:num>
  <w:num w:numId="35">
    <w:abstractNumId w:val="15"/>
    <w:lvlOverride w:ilvl="0">
      <w:startOverride w:val="1"/>
    </w:lvlOverride>
  </w:num>
  <w:num w:numId="36">
    <w:abstractNumId w:val="10"/>
  </w:num>
  <w:num w:numId="37">
    <w:abstractNumId w:val="10"/>
  </w:num>
  <w:num w:numId="38">
    <w:abstractNumId w:val="10"/>
  </w:num>
  <w:num w:numId="39">
    <w:abstractNumId w:val="15"/>
    <w:lvlOverride w:ilvl="0">
      <w:startOverride w:val="1"/>
    </w:lvlOverride>
  </w:num>
  <w:num w:numId="40">
    <w:abstractNumId w:val="20"/>
  </w:num>
  <w:num w:numId="41">
    <w:abstractNumId w:val="27"/>
  </w:num>
  <w:num w:numId="42">
    <w:abstractNumId w:val="4"/>
  </w:num>
  <w:num w:numId="43">
    <w:abstractNumId w:val="34"/>
  </w:num>
  <w:num w:numId="44">
    <w:abstractNumId w:val="19"/>
  </w:num>
  <w:num w:numId="45">
    <w:abstractNumId w:val="2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fr-FR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4B"/>
    <w:rsid w:val="00066AAB"/>
    <w:rsid w:val="00096D95"/>
    <w:rsid w:val="000C0ADE"/>
    <w:rsid w:val="000C6499"/>
    <w:rsid w:val="000C7DA3"/>
    <w:rsid w:val="000E7853"/>
    <w:rsid w:val="00103D19"/>
    <w:rsid w:val="001205E6"/>
    <w:rsid w:val="00120AAE"/>
    <w:rsid w:val="00127526"/>
    <w:rsid w:val="00151B9C"/>
    <w:rsid w:val="00155662"/>
    <w:rsid w:val="00156C21"/>
    <w:rsid w:val="00160CCD"/>
    <w:rsid w:val="001618E6"/>
    <w:rsid w:val="00172DE4"/>
    <w:rsid w:val="00173B1B"/>
    <w:rsid w:val="001775CD"/>
    <w:rsid w:val="001A52E1"/>
    <w:rsid w:val="001B050F"/>
    <w:rsid w:val="001B0EDC"/>
    <w:rsid w:val="001B17E3"/>
    <w:rsid w:val="001B2217"/>
    <w:rsid w:val="001B4EAB"/>
    <w:rsid w:val="001C10EE"/>
    <w:rsid w:val="001E78C1"/>
    <w:rsid w:val="0020473E"/>
    <w:rsid w:val="00221286"/>
    <w:rsid w:val="00256ECC"/>
    <w:rsid w:val="002849F1"/>
    <w:rsid w:val="00296270"/>
    <w:rsid w:val="002B1583"/>
    <w:rsid w:val="002B63C7"/>
    <w:rsid w:val="002C4F58"/>
    <w:rsid w:val="002E3ECC"/>
    <w:rsid w:val="002F169C"/>
    <w:rsid w:val="002F339B"/>
    <w:rsid w:val="00312D2A"/>
    <w:rsid w:val="00313786"/>
    <w:rsid w:val="00315499"/>
    <w:rsid w:val="00323C6E"/>
    <w:rsid w:val="00327042"/>
    <w:rsid w:val="003545D6"/>
    <w:rsid w:val="00355327"/>
    <w:rsid w:val="00365DA5"/>
    <w:rsid w:val="00376E83"/>
    <w:rsid w:val="00382AD9"/>
    <w:rsid w:val="00385277"/>
    <w:rsid w:val="003A1691"/>
    <w:rsid w:val="003A5F82"/>
    <w:rsid w:val="003A6DFE"/>
    <w:rsid w:val="003A76E4"/>
    <w:rsid w:val="003B5302"/>
    <w:rsid w:val="003F1B5A"/>
    <w:rsid w:val="00413726"/>
    <w:rsid w:val="00423E9B"/>
    <w:rsid w:val="004429C9"/>
    <w:rsid w:val="00446C95"/>
    <w:rsid w:val="00455FFD"/>
    <w:rsid w:val="00456AFE"/>
    <w:rsid w:val="00463FFE"/>
    <w:rsid w:val="00471B18"/>
    <w:rsid w:val="00486054"/>
    <w:rsid w:val="0049059D"/>
    <w:rsid w:val="004B462B"/>
    <w:rsid w:val="004C7320"/>
    <w:rsid w:val="004D6A0E"/>
    <w:rsid w:val="004E1531"/>
    <w:rsid w:val="00501DD5"/>
    <w:rsid w:val="00517B7E"/>
    <w:rsid w:val="0053485D"/>
    <w:rsid w:val="005475A2"/>
    <w:rsid w:val="005517E4"/>
    <w:rsid w:val="005543A7"/>
    <w:rsid w:val="00583A0C"/>
    <w:rsid w:val="005B44CF"/>
    <w:rsid w:val="005C58C6"/>
    <w:rsid w:val="005D0A21"/>
    <w:rsid w:val="005D57B4"/>
    <w:rsid w:val="005D61D8"/>
    <w:rsid w:val="005F07A8"/>
    <w:rsid w:val="0060722B"/>
    <w:rsid w:val="006142A8"/>
    <w:rsid w:val="00614B61"/>
    <w:rsid w:val="00620A7B"/>
    <w:rsid w:val="00631EAA"/>
    <w:rsid w:val="0063293D"/>
    <w:rsid w:val="00650096"/>
    <w:rsid w:val="00661398"/>
    <w:rsid w:val="00665F15"/>
    <w:rsid w:val="00681D99"/>
    <w:rsid w:val="00687D91"/>
    <w:rsid w:val="006A2C19"/>
    <w:rsid w:val="006E72F6"/>
    <w:rsid w:val="006F499B"/>
    <w:rsid w:val="006F62AF"/>
    <w:rsid w:val="00702EB1"/>
    <w:rsid w:val="00736E19"/>
    <w:rsid w:val="00737A18"/>
    <w:rsid w:val="007627B3"/>
    <w:rsid w:val="007719A2"/>
    <w:rsid w:val="00781D60"/>
    <w:rsid w:val="00784772"/>
    <w:rsid w:val="007C1817"/>
    <w:rsid w:val="007C1E27"/>
    <w:rsid w:val="007C37ED"/>
    <w:rsid w:val="007C4BD1"/>
    <w:rsid w:val="007D2176"/>
    <w:rsid w:val="007D3E25"/>
    <w:rsid w:val="00815B96"/>
    <w:rsid w:val="008340B6"/>
    <w:rsid w:val="00851E7D"/>
    <w:rsid w:val="00860BD2"/>
    <w:rsid w:val="00860C3C"/>
    <w:rsid w:val="0087754D"/>
    <w:rsid w:val="008838FD"/>
    <w:rsid w:val="00883FF5"/>
    <w:rsid w:val="008A29AD"/>
    <w:rsid w:val="008B621D"/>
    <w:rsid w:val="008C1047"/>
    <w:rsid w:val="008C585F"/>
    <w:rsid w:val="008C6BBA"/>
    <w:rsid w:val="008E3228"/>
    <w:rsid w:val="008F076E"/>
    <w:rsid w:val="00900639"/>
    <w:rsid w:val="0090776D"/>
    <w:rsid w:val="0091667F"/>
    <w:rsid w:val="00996CBA"/>
    <w:rsid w:val="009C5E6A"/>
    <w:rsid w:val="009D32B7"/>
    <w:rsid w:val="009E34AF"/>
    <w:rsid w:val="009F5F67"/>
    <w:rsid w:val="009F7BC6"/>
    <w:rsid w:val="00A06D39"/>
    <w:rsid w:val="00A14DB7"/>
    <w:rsid w:val="00A34F65"/>
    <w:rsid w:val="00A4515A"/>
    <w:rsid w:val="00A96CEA"/>
    <w:rsid w:val="00AA3C2F"/>
    <w:rsid w:val="00AA4C3F"/>
    <w:rsid w:val="00AE7C13"/>
    <w:rsid w:val="00AF2906"/>
    <w:rsid w:val="00AF7996"/>
    <w:rsid w:val="00B0437A"/>
    <w:rsid w:val="00B332C9"/>
    <w:rsid w:val="00B3428B"/>
    <w:rsid w:val="00B44F4C"/>
    <w:rsid w:val="00B53B22"/>
    <w:rsid w:val="00B64BB5"/>
    <w:rsid w:val="00B66D97"/>
    <w:rsid w:val="00B7064C"/>
    <w:rsid w:val="00B775B8"/>
    <w:rsid w:val="00B81AD8"/>
    <w:rsid w:val="00BB5792"/>
    <w:rsid w:val="00BC23CA"/>
    <w:rsid w:val="00BD5C6E"/>
    <w:rsid w:val="00BD653B"/>
    <w:rsid w:val="00BE0120"/>
    <w:rsid w:val="00C02D9B"/>
    <w:rsid w:val="00C03D6F"/>
    <w:rsid w:val="00C0540C"/>
    <w:rsid w:val="00C20865"/>
    <w:rsid w:val="00C37AE3"/>
    <w:rsid w:val="00C44022"/>
    <w:rsid w:val="00C751F7"/>
    <w:rsid w:val="00CA7524"/>
    <w:rsid w:val="00CB104B"/>
    <w:rsid w:val="00CB350B"/>
    <w:rsid w:val="00CD4585"/>
    <w:rsid w:val="00D210BD"/>
    <w:rsid w:val="00D27B15"/>
    <w:rsid w:val="00D378AF"/>
    <w:rsid w:val="00D406ED"/>
    <w:rsid w:val="00D76824"/>
    <w:rsid w:val="00D934CE"/>
    <w:rsid w:val="00DA2944"/>
    <w:rsid w:val="00DC2707"/>
    <w:rsid w:val="00E15659"/>
    <w:rsid w:val="00E45CA6"/>
    <w:rsid w:val="00E73AB1"/>
    <w:rsid w:val="00E75A13"/>
    <w:rsid w:val="00E76127"/>
    <w:rsid w:val="00E7795E"/>
    <w:rsid w:val="00EB44D8"/>
    <w:rsid w:val="00EB7EBF"/>
    <w:rsid w:val="00ED2147"/>
    <w:rsid w:val="00ED4362"/>
    <w:rsid w:val="00F204F5"/>
    <w:rsid w:val="00F61397"/>
    <w:rsid w:val="00F91FC7"/>
    <w:rsid w:val="00F9504B"/>
    <w:rsid w:val="00FC2E75"/>
    <w:rsid w:val="00FD08BE"/>
    <w:rsid w:val="00FD30A9"/>
    <w:rsid w:val="00FE3056"/>
    <w:rsid w:val="00FF6990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C54B45-2396-408D-9B67-478BCD26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4C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itre1">
    <w:name w:val="heading 1"/>
    <w:basedOn w:val="Normal"/>
    <w:next w:val="Normal"/>
    <w:link w:val="Titre1Car"/>
    <w:qFormat/>
    <w:rsid w:val="00D378A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78AF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hAnsi="Cambria"/>
      <w:b/>
      <w:bCs/>
      <w:color w:val="4F81BD"/>
      <w:sz w:val="26"/>
      <w:szCs w:val="26"/>
      <w:lang w:val="x-none" w:eastAsia="x-none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78AF"/>
    <w:pPr>
      <w:keepNext/>
      <w:keepLines/>
      <w:numPr>
        <w:numId w:val="27"/>
      </w:numPr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fr-FR" w:eastAsia="x-none" w:bidi="ar-S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7064C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7064C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7064C"/>
    <w:pPr>
      <w:keepNext/>
      <w:keepLines/>
      <w:spacing w:before="200" w:after="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7064C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7064C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B7064C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Pr>
      <w:b/>
      <w:sz w:val="24"/>
    </w:rPr>
  </w:style>
  <w:style w:type="paragraph" w:styleId="TM2">
    <w:name w:val="toc 2"/>
    <w:basedOn w:val="Normal"/>
    <w:next w:val="Normal"/>
    <w:autoRedefine/>
    <w:uiPriority w:val="39"/>
    <w:pPr>
      <w:ind w:left="220"/>
    </w:pPr>
  </w:style>
  <w:style w:type="paragraph" w:styleId="TM3">
    <w:name w:val="toc 3"/>
    <w:basedOn w:val="Normal"/>
    <w:next w:val="Normal"/>
    <w:autoRedefine/>
    <w:semiHidden/>
    <w:pPr>
      <w:ind w:left="440"/>
    </w:pPr>
  </w:style>
  <w:style w:type="paragraph" w:styleId="TM4">
    <w:name w:val="toc 4"/>
    <w:basedOn w:val="Normal"/>
    <w:next w:val="Normal"/>
    <w:autoRedefine/>
    <w:semiHidden/>
    <w:pPr>
      <w:ind w:left="660"/>
    </w:pPr>
  </w:style>
  <w:style w:type="paragraph" w:styleId="TM5">
    <w:name w:val="toc 5"/>
    <w:basedOn w:val="Normal"/>
    <w:next w:val="Normal"/>
    <w:autoRedefine/>
    <w:semiHidden/>
    <w:pPr>
      <w:ind w:left="880"/>
    </w:pPr>
  </w:style>
  <w:style w:type="paragraph" w:styleId="TM6">
    <w:name w:val="toc 6"/>
    <w:basedOn w:val="Normal"/>
    <w:next w:val="Normal"/>
    <w:autoRedefine/>
    <w:semiHidden/>
    <w:pPr>
      <w:ind w:left="1100"/>
    </w:pPr>
  </w:style>
  <w:style w:type="paragraph" w:styleId="TM7">
    <w:name w:val="toc 7"/>
    <w:basedOn w:val="Normal"/>
    <w:next w:val="Normal"/>
    <w:autoRedefine/>
    <w:semiHidden/>
    <w:pPr>
      <w:ind w:left="1320"/>
    </w:pPr>
  </w:style>
  <w:style w:type="paragraph" w:styleId="TM8">
    <w:name w:val="toc 8"/>
    <w:basedOn w:val="Normal"/>
    <w:next w:val="Normal"/>
    <w:autoRedefine/>
    <w:semiHidden/>
    <w:pPr>
      <w:ind w:left="1540"/>
    </w:pPr>
  </w:style>
  <w:style w:type="paragraph" w:styleId="TM9">
    <w:name w:val="toc 9"/>
    <w:basedOn w:val="Normal"/>
    <w:next w:val="Normal"/>
    <w:autoRedefine/>
    <w:semiHidden/>
    <w:pPr>
      <w:ind w:left="176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Listepuces2">
    <w:name w:val="List Bullet 2"/>
    <w:basedOn w:val="Normal"/>
    <w:autoRedefine/>
    <w:rsid w:val="00D210BD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</w:style>
  <w:style w:type="paragraph" w:styleId="Listepuces3">
    <w:name w:val="List Bullet 3"/>
    <w:basedOn w:val="Normal"/>
    <w:autoRedefine/>
    <w:pPr>
      <w:numPr>
        <w:numId w:val="3"/>
      </w:numPr>
    </w:pPr>
  </w:style>
  <w:style w:type="paragraph" w:styleId="Listepuces4">
    <w:name w:val="List Bullet 4"/>
    <w:basedOn w:val="Normal"/>
    <w:autoRedefine/>
    <w:pPr>
      <w:numPr>
        <w:numId w:val="4"/>
      </w:numPr>
    </w:pPr>
  </w:style>
  <w:style w:type="paragraph" w:styleId="Corpsdetexte">
    <w:name w:val="Body Text"/>
    <w:basedOn w:val="Normal"/>
    <w:pPr>
      <w:spacing w:before="120" w:after="120"/>
    </w:pPr>
  </w:style>
  <w:style w:type="paragraph" w:styleId="Titre">
    <w:name w:val="Title"/>
    <w:basedOn w:val="Normal"/>
    <w:next w:val="Normal"/>
    <w:link w:val="TitreCar"/>
    <w:uiPriority w:val="10"/>
    <w:qFormat/>
    <w:rsid w:val="00B7064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Listepuces">
    <w:name w:val="List Bullet"/>
    <w:basedOn w:val="Normal"/>
    <w:autoRedefine/>
    <w:pPr>
      <w:numPr>
        <w:numId w:val="5"/>
      </w:numPr>
    </w:pPr>
  </w:style>
  <w:style w:type="paragraph" w:styleId="Commentaire0">
    <w:name w:val="annotation text"/>
    <w:basedOn w:val="Normal"/>
    <w:next w:val="Corpsdetexte"/>
    <w:semiHidden/>
    <w:pPr>
      <w:shd w:val="clear" w:color="auto" w:fill="E6E6E6"/>
      <w:spacing w:before="120" w:after="240"/>
      <w:ind w:left="1077" w:right="1332"/>
    </w:pPr>
    <w:rPr>
      <w:b/>
      <w:bCs/>
      <w:iCs/>
      <w:color w:val="48810F"/>
      <w:sz w:val="2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</w:rPr>
  </w:style>
  <w:style w:type="paragraph" w:customStyle="1" w:styleId="StyleTitreLatin36pt">
    <w:name w:val="Style Titre + (Latin) 36 pt"/>
    <w:pPr>
      <w:spacing w:after="200" w:line="276" w:lineRule="auto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StyleTitreLatin36ptCar">
    <w:name w:val="Style Titre + (Latin) 36 pt Car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StyleTitreLatin28ptAvant0cmAvant60ptAprs1">
    <w:name w:val="Style Titre + (Latin) 28 pt Avant : 0 cm Avant : 60 pt Après : 1..."/>
    <w:pPr>
      <w:spacing w:before="1200" w:after="360" w:line="276" w:lineRule="auto"/>
    </w:pPr>
    <w:rPr>
      <w:rFonts w:ascii="Arial" w:hAnsi="Arial" w:cs="Arial"/>
      <w:b/>
      <w:bCs/>
      <w:kern w:val="28"/>
      <w:sz w:val="56"/>
      <w:szCs w:val="32"/>
    </w:rPr>
  </w:style>
  <w:style w:type="paragraph" w:customStyle="1" w:styleId="Titredocument">
    <w:name w:val="Titre document"/>
    <w:basedOn w:val="StyleTitreLatin28ptAvant0cmAvant60ptAprs1"/>
    <w:pPr>
      <w:jc w:val="center"/>
    </w:pPr>
  </w:style>
  <w:style w:type="paragraph" w:customStyle="1" w:styleId="TitreProjet">
    <w:name w:val="Titre Projet"/>
    <w:rsid w:val="005C58C6"/>
    <w:pPr>
      <w:spacing w:before="2280" w:after="200" w:line="276" w:lineRule="auto"/>
      <w:jc w:val="center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reCar">
    <w:name w:val="Titre Car"/>
    <w:link w:val="Titre"/>
    <w:uiPriority w:val="10"/>
    <w:rsid w:val="00B706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ProjetCar">
    <w:name w:val="Titre Projet Car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pPr>
      <w:spacing w:after="360" w:line="276" w:lineRule="auto"/>
      <w:jc w:val="center"/>
    </w:pPr>
    <w:rPr>
      <w:rFonts w:ascii="Arial" w:hAnsi="Arial" w:cs="Arial"/>
      <w:b/>
      <w:bCs/>
      <w:kern w:val="28"/>
      <w:sz w:val="40"/>
      <w:szCs w:val="32"/>
    </w:rPr>
  </w:style>
  <w:style w:type="paragraph" w:customStyle="1" w:styleId="StyleCorpsdetexte18ptCentrAvant60ptAprs18pt">
    <w:name w:val="Style Corps de texte + 18 pt Centré Avant : 60 pt Après : 18 pt"/>
    <w:pPr>
      <w:spacing w:before="1200" w:after="360" w:line="276" w:lineRule="auto"/>
      <w:jc w:val="center"/>
    </w:pPr>
    <w:rPr>
      <w:rFonts w:ascii="Arial" w:hAnsi="Arial"/>
      <w:sz w:val="36"/>
      <w:szCs w:val="36"/>
    </w:rPr>
  </w:style>
  <w:style w:type="paragraph" w:customStyle="1" w:styleId="Version">
    <w:name w:val="Version"/>
    <w:basedOn w:val="StyleCorpsdetexte18ptCentrAvant60ptAprs18pt"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Corpsdetexte"/>
    <w:link w:val="InfoBlueCar"/>
    <w:autoRedefine/>
    <w:rsid w:val="00900639"/>
    <w:pPr>
      <w:tabs>
        <w:tab w:val="left" w:pos="540"/>
        <w:tab w:val="left" w:pos="1260"/>
      </w:tabs>
    </w:pPr>
    <w:rPr>
      <w:iCs/>
      <w:color w:val="0000FF"/>
      <w:sz w:val="20"/>
      <w:szCs w:val="20"/>
      <w:lang w:val="x-none" w:eastAsia="x-none" w:bidi="ar-SA"/>
    </w:rPr>
  </w:style>
  <w:style w:type="paragraph" w:customStyle="1" w:styleId="Corpsdutexte">
    <w:name w:val="Corps du texte"/>
    <w:basedOn w:val="Normal"/>
    <w:pPr>
      <w:keepLines/>
      <w:overflowPunct w:val="0"/>
      <w:autoSpaceDE w:val="0"/>
      <w:autoSpaceDN w:val="0"/>
      <w:adjustRightInd w:val="0"/>
      <w:spacing w:before="120" w:after="120"/>
      <w:textAlignment w:val="baseline"/>
    </w:pPr>
  </w:style>
  <w:style w:type="paragraph" w:styleId="Notedebasdepage">
    <w:name w:val="footnote text"/>
    <w:basedOn w:val="Normal"/>
    <w:semiHidden/>
    <w:rPr>
      <w:sz w:val="20"/>
      <w:szCs w:val="20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sid w:val="00D210BD"/>
    <w:rPr>
      <w:sz w:val="16"/>
      <w:szCs w:val="16"/>
    </w:rPr>
  </w:style>
  <w:style w:type="paragraph" w:styleId="Objetducommentaire">
    <w:name w:val="annotation subject"/>
    <w:basedOn w:val="Commentaire0"/>
    <w:next w:val="Commentaire0"/>
    <w:semiHidden/>
    <w:rsid w:val="00D210BD"/>
    <w:pPr>
      <w:shd w:val="clear" w:color="auto" w:fill="auto"/>
      <w:spacing w:before="0" w:after="0"/>
      <w:ind w:left="340" w:right="0"/>
      <w:jc w:val="both"/>
    </w:pPr>
    <w:rPr>
      <w:iCs w:val="0"/>
      <w:color w:val="auto"/>
    </w:rPr>
  </w:style>
  <w:style w:type="paragraph" w:customStyle="1" w:styleId="commentaire">
    <w:name w:val="commentaire"/>
    <w:basedOn w:val="Normal"/>
    <w:link w:val="commentaireCar"/>
    <w:rsid w:val="00D210BD"/>
    <w:pPr>
      <w:numPr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</w:pPr>
    <w:rPr>
      <w:rFonts w:ascii="Arial" w:hAnsi="Arial"/>
      <w:i/>
      <w:szCs w:val="24"/>
      <w:shd w:val="clear" w:color="auto" w:fill="FFFF99"/>
      <w:lang w:val="fr-FR" w:eastAsia="fr-FR" w:bidi="ar-SA"/>
    </w:rPr>
  </w:style>
  <w:style w:type="character" w:customStyle="1" w:styleId="commentaireCar">
    <w:name w:val="commentaire Car"/>
    <w:link w:val="commentaire"/>
    <w:rsid w:val="007C37ED"/>
    <w:rPr>
      <w:rFonts w:ascii="Arial" w:hAnsi="Arial"/>
      <w:i/>
      <w:sz w:val="22"/>
      <w:szCs w:val="24"/>
      <w:shd w:val="clear" w:color="auto" w:fill="FFFF99"/>
      <w:lang w:val="fr-FR" w:eastAsia="fr-FR" w:bidi="ar-SA"/>
    </w:rPr>
  </w:style>
  <w:style w:type="table" w:styleId="Grilledutableau">
    <w:name w:val="Table Grid"/>
    <w:basedOn w:val="TableauNormal"/>
    <w:uiPriority w:val="39"/>
    <w:rsid w:val="007C1817"/>
    <w:pPr>
      <w:ind w:left="3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30">
    <w:name w:val="Titre 3*"/>
    <w:basedOn w:val="Normal"/>
    <w:rsid w:val="008C585F"/>
  </w:style>
  <w:style w:type="character" w:customStyle="1" w:styleId="apple-style-span">
    <w:name w:val="apple-style-span"/>
    <w:basedOn w:val="Policepardfaut"/>
    <w:rsid w:val="00AF2906"/>
  </w:style>
  <w:style w:type="paragraph" w:styleId="Paragraphedeliste">
    <w:name w:val="List Paragraph"/>
    <w:basedOn w:val="Normal"/>
    <w:uiPriority w:val="34"/>
    <w:qFormat/>
    <w:rsid w:val="00B7064C"/>
    <w:pPr>
      <w:ind w:left="720"/>
      <w:contextualSpacing/>
    </w:pPr>
  </w:style>
  <w:style w:type="character" w:customStyle="1" w:styleId="Titre1Car">
    <w:name w:val="Titre 1 Car"/>
    <w:link w:val="Titre1"/>
    <w:rsid w:val="00D378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link w:val="Titre2"/>
    <w:uiPriority w:val="9"/>
    <w:rsid w:val="00D378A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link w:val="Titre3"/>
    <w:uiPriority w:val="9"/>
    <w:rsid w:val="00D378AF"/>
    <w:rPr>
      <w:rFonts w:ascii="Cambria" w:eastAsia="Times New Roman" w:hAnsi="Cambria" w:cs="Times New Roman"/>
      <w:b/>
      <w:bCs/>
      <w:color w:val="4F81BD"/>
      <w:lang w:val="fr-FR"/>
    </w:rPr>
  </w:style>
  <w:style w:type="character" w:customStyle="1" w:styleId="Titre4Car">
    <w:name w:val="Titre 4 Car"/>
    <w:link w:val="Titre4"/>
    <w:uiPriority w:val="9"/>
    <w:rsid w:val="00B706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B7064C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B7064C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B7064C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B7064C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B706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7064C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064C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B706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B7064C"/>
    <w:rPr>
      <w:b/>
      <w:bCs/>
    </w:rPr>
  </w:style>
  <w:style w:type="character" w:styleId="Accentuation">
    <w:name w:val="Emphasis"/>
    <w:uiPriority w:val="20"/>
    <w:qFormat/>
    <w:rsid w:val="00B7064C"/>
    <w:rPr>
      <w:i/>
      <w:iCs/>
    </w:rPr>
  </w:style>
  <w:style w:type="paragraph" w:styleId="Sansinterligne">
    <w:name w:val="No Spacing"/>
    <w:uiPriority w:val="1"/>
    <w:qFormat/>
    <w:rsid w:val="00B7064C"/>
    <w:rPr>
      <w:sz w:val="22"/>
      <w:szCs w:val="22"/>
      <w:lang w:val="en-US" w:eastAsia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B7064C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B7064C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06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B7064C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B7064C"/>
    <w:rPr>
      <w:i/>
      <w:iCs/>
      <w:color w:val="808080"/>
    </w:rPr>
  </w:style>
  <w:style w:type="character" w:styleId="Emphaseintense">
    <w:name w:val="Intense Emphasis"/>
    <w:uiPriority w:val="21"/>
    <w:qFormat/>
    <w:rsid w:val="00B7064C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B7064C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B7064C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B7064C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7064C"/>
    <w:pPr>
      <w:outlineLvl w:val="9"/>
    </w:pPr>
  </w:style>
  <w:style w:type="character" w:customStyle="1" w:styleId="InfoBlueCar">
    <w:name w:val="InfoBlue Car"/>
    <w:link w:val="InfoBlue"/>
    <w:rsid w:val="00BD5C6E"/>
    <w:rPr>
      <w:iCs/>
      <w:color w:val="0000FF"/>
      <w:sz w:val="20"/>
    </w:rPr>
  </w:style>
  <w:style w:type="paragraph" w:customStyle="1" w:styleId="Commentaires">
    <w:name w:val="Commentaires"/>
    <w:basedOn w:val="InfoBlue"/>
    <w:link w:val="CommentairesCar"/>
    <w:qFormat/>
    <w:rsid w:val="001B4EAB"/>
    <w:pPr>
      <w:spacing w:after="0"/>
    </w:pPr>
    <w:rPr>
      <w:szCs w:val="22"/>
      <w:lang w:eastAsia="en-US" w:bidi="en-US"/>
    </w:rPr>
  </w:style>
  <w:style w:type="paragraph" w:customStyle="1" w:styleId="casdutilisation-titre1">
    <w:name w:val="cas d'utilisation - titre 1"/>
    <w:basedOn w:val="Titre2"/>
    <w:rsid w:val="005B44CF"/>
    <w:pPr>
      <w:pageBreakBefore/>
      <w:numPr>
        <w:ilvl w:val="0"/>
        <w:numId w:val="0"/>
      </w:numPr>
      <w:shd w:val="clear" w:color="auto" w:fill="E0E0E0"/>
      <w:tabs>
        <w:tab w:val="num" w:pos="576"/>
      </w:tabs>
      <w:spacing w:after="360"/>
      <w:ind w:left="576" w:hanging="576"/>
      <w:jc w:val="left"/>
    </w:pPr>
    <w:rPr>
      <w:rFonts w:ascii="Arial" w:hAnsi="Arial" w:cs="Arial"/>
      <w:bCs w:val="0"/>
      <w:i/>
      <w:iCs/>
      <w:color w:val="auto"/>
      <w:sz w:val="24"/>
      <w:szCs w:val="28"/>
      <w:lang w:val="fr-FR" w:eastAsia="fr-FR"/>
    </w:rPr>
  </w:style>
  <w:style w:type="character" w:customStyle="1" w:styleId="CommentairesCar">
    <w:name w:val="Commentaires Car"/>
    <w:link w:val="Commentaires"/>
    <w:rsid w:val="001B4EAB"/>
    <w:rPr>
      <w:iCs/>
      <w:color w:val="0000FF"/>
      <w:sz w:val="20"/>
      <w:szCs w:val="22"/>
      <w:lang w:eastAsia="en-US" w:bidi="en-US"/>
    </w:rPr>
  </w:style>
  <w:style w:type="paragraph" w:customStyle="1" w:styleId="casdutilisation-titre2">
    <w:name w:val="cas d'utilisation - titre 2"/>
    <w:basedOn w:val="Normal"/>
    <w:rsid w:val="005B44CF"/>
    <w:pPr>
      <w:numPr>
        <w:ilvl w:val="3"/>
      </w:numPr>
      <w:tabs>
        <w:tab w:val="num" w:pos="0"/>
      </w:tabs>
      <w:spacing w:before="120" w:after="120" w:line="240" w:lineRule="auto"/>
    </w:pPr>
    <w:rPr>
      <w:rFonts w:ascii="Arial" w:hAnsi="Arial"/>
      <w:b/>
      <w:bCs/>
      <w:szCs w:val="24"/>
      <w:lang w:val="fr-FR" w:eastAsia="fr-FR" w:bidi="ar-SA"/>
    </w:rPr>
  </w:style>
  <w:style w:type="paragraph" w:customStyle="1" w:styleId="casdutilisation-tape2">
    <w:name w:val="cas d'utilisation - étape 2"/>
    <w:basedOn w:val="Normal"/>
    <w:rsid w:val="005B44CF"/>
    <w:pPr>
      <w:numPr>
        <w:numId w:val="28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customStyle="1" w:styleId="casdutilisation-tape1">
    <w:name w:val="cas d'utilisation - étape 1"/>
    <w:basedOn w:val="Normal"/>
    <w:rsid w:val="005B44CF"/>
    <w:pPr>
      <w:numPr>
        <w:numId w:val="29"/>
      </w:numPr>
      <w:spacing w:before="120" w:after="120" w:line="240" w:lineRule="auto"/>
    </w:pPr>
    <w:rPr>
      <w:rFonts w:ascii="Arial" w:hAnsi="Arial"/>
      <w:szCs w:val="24"/>
      <w:lang w:val="fr-FR" w:eastAsia="fr-FR" w:bidi="ar-SA"/>
    </w:rPr>
  </w:style>
  <w:style w:type="paragraph" w:styleId="NormalWeb">
    <w:name w:val="Normal (Web)"/>
    <w:basedOn w:val="Normal"/>
    <w:uiPriority w:val="99"/>
    <w:unhideWhenUsed/>
    <w:rsid w:val="00E1565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lestreau.ADMP\Application%20Data\Microsoft\Mod&#232;les\DocProjetIntech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701BCA-D0D1-4B4B-ACD7-6E278071DB28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12A91A2-49BB-4202-84D4-909E34AF5CEF}">
      <dgm:prSet phldrT="[Texte]"/>
      <dgm:spPr/>
      <dgm:t>
        <a:bodyPr/>
        <a:lstStyle/>
        <a:p>
          <a:r>
            <a:rPr lang="fr-FR"/>
            <a:t>Acceuil</a:t>
          </a:r>
        </a:p>
      </dgm:t>
    </dgm:pt>
    <dgm:pt modelId="{91956EF7-4F5D-422A-B9F5-C92D5E8DB1A6}" type="parTrans" cxnId="{7A2C1C91-276E-40B9-94CF-F6424BD9C20D}">
      <dgm:prSet/>
      <dgm:spPr/>
      <dgm:t>
        <a:bodyPr/>
        <a:lstStyle/>
        <a:p>
          <a:endParaRPr lang="fr-FR"/>
        </a:p>
      </dgm:t>
    </dgm:pt>
    <dgm:pt modelId="{925C58A4-2C80-46CB-9A08-86888B59ECF3}" type="sibTrans" cxnId="{7A2C1C91-276E-40B9-94CF-F6424BD9C20D}">
      <dgm:prSet/>
      <dgm:spPr/>
      <dgm:t>
        <a:bodyPr/>
        <a:lstStyle/>
        <a:p>
          <a:endParaRPr lang="fr-FR"/>
        </a:p>
      </dgm:t>
    </dgm:pt>
    <dgm:pt modelId="{BB6E10CC-76B0-4BEE-958C-4A33B6525078}">
      <dgm:prSet phldrT="[Texte]"/>
      <dgm:spPr/>
      <dgm:t>
        <a:bodyPr/>
        <a:lstStyle/>
        <a:p>
          <a:r>
            <a:rPr lang="fr-FR"/>
            <a:t>Crée Ecole</a:t>
          </a:r>
        </a:p>
      </dgm:t>
    </dgm:pt>
    <dgm:pt modelId="{78B23518-8653-47A8-BFCE-153F52FC5E7E}" type="parTrans" cxnId="{A796AD7C-15EB-43B5-A8C2-07163F979181}">
      <dgm:prSet/>
      <dgm:spPr/>
      <dgm:t>
        <a:bodyPr/>
        <a:lstStyle/>
        <a:p>
          <a:endParaRPr lang="fr-FR"/>
        </a:p>
      </dgm:t>
    </dgm:pt>
    <dgm:pt modelId="{6265D4F9-F6D2-4620-9A90-96DCA9882064}" type="sibTrans" cxnId="{A796AD7C-15EB-43B5-A8C2-07163F979181}">
      <dgm:prSet/>
      <dgm:spPr/>
      <dgm:t>
        <a:bodyPr/>
        <a:lstStyle/>
        <a:p>
          <a:endParaRPr lang="fr-FR"/>
        </a:p>
      </dgm:t>
    </dgm:pt>
    <dgm:pt modelId="{9CE13D42-6BC9-49BB-9842-73963B8BF3CF}">
      <dgm:prSet phldrT="[Texte]"/>
      <dgm:spPr/>
      <dgm:t>
        <a:bodyPr/>
        <a:lstStyle/>
        <a:p>
          <a:r>
            <a:rPr lang="fr-FR"/>
            <a:t>Gérer Ecole</a:t>
          </a:r>
        </a:p>
      </dgm:t>
    </dgm:pt>
    <dgm:pt modelId="{5B879A37-6340-4015-992E-1FB850644029}" type="parTrans" cxnId="{5C9A61B2-BCDF-4F01-99B8-AF7D96A8D431}">
      <dgm:prSet/>
      <dgm:spPr/>
      <dgm:t>
        <a:bodyPr/>
        <a:lstStyle/>
        <a:p>
          <a:endParaRPr lang="fr-FR"/>
        </a:p>
      </dgm:t>
    </dgm:pt>
    <dgm:pt modelId="{22A3B9BE-6EEA-4182-886C-71802C933C30}" type="sibTrans" cxnId="{5C9A61B2-BCDF-4F01-99B8-AF7D96A8D431}">
      <dgm:prSet/>
      <dgm:spPr/>
      <dgm:t>
        <a:bodyPr/>
        <a:lstStyle/>
        <a:p>
          <a:endParaRPr lang="fr-FR"/>
        </a:p>
      </dgm:t>
    </dgm:pt>
    <dgm:pt modelId="{4D113DCE-307F-4554-98B9-C767EDF050F7}">
      <dgm:prSet/>
      <dgm:spPr/>
      <dgm:t>
        <a:bodyPr/>
        <a:lstStyle/>
        <a:p>
          <a:r>
            <a:rPr lang="fr-FR"/>
            <a:t>Création Budjet</a:t>
          </a:r>
        </a:p>
      </dgm:t>
    </dgm:pt>
    <dgm:pt modelId="{2A621BEE-703C-4A16-9C58-5754BD604CF6}" type="parTrans" cxnId="{BE4A1833-D360-4D2F-9CE1-C9AFCAE5D7EC}">
      <dgm:prSet/>
      <dgm:spPr/>
      <dgm:t>
        <a:bodyPr/>
        <a:lstStyle/>
        <a:p>
          <a:endParaRPr lang="fr-FR"/>
        </a:p>
      </dgm:t>
    </dgm:pt>
    <dgm:pt modelId="{D2BE42F5-0602-4269-BBB4-037DC9D1E632}" type="sibTrans" cxnId="{BE4A1833-D360-4D2F-9CE1-C9AFCAE5D7EC}">
      <dgm:prSet/>
      <dgm:spPr/>
      <dgm:t>
        <a:bodyPr/>
        <a:lstStyle/>
        <a:p>
          <a:endParaRPr lang="fr-FR"/>
        </a:p>
      </dgm:t>
    </dgm:pt>
    <dgm:pt modelId="{8042DF52-DE34-413E-ADEE-026FD0D5782C}">
      <dgm:prSet/>
      <dgm:spPr/>
      <dgm:t>
        <a:bodyPr/>
        <a:lstStyle/>
        <a:p>
          <a:r>
            <a:rPr lang="fr-FR"/>
            <a:t>Création Classe</a:t>
          </a:r>
        </a:p>
      </dgm:t>
    </dgm:pt>
    <dgm:pt modelId="{F175B992-3FDB-4783-896B-051DD4F1DE5E}" type="parTrans" cxnId="{166DBBA1-2DB2-421C-A84D-F4F510B6AE88}">
      <dgm:prSet/>
      <dgm:spPr/>
      <dgm:t>
        <a:bodyPr/>
        <a:lstStyle/>
        <a:p>
          <a:endParaRPr lang="fr-FR"/>
        </a:p>
      </dgm:t>
    </dgm:pt>
    <dgm:pt modelId="{78C1BE95-7553-49AF-9C57-FD92F662B5DB}" type="sibTrans" cxnId="{166DBBA1-2DB2-421C-A84D-F4F510B6AE88}">
      <dgm:prSet/>
      <dgm:spPr/>
      <dgm:t>
        <a:bodyPr/>
        <a:lstStyle/>
        <a:p>
          <a:endParaRPr lang="fr-FR"/>
        </a:p>
      </dgm:t>
    </dgm:pt>
    <dgm:pt modelId="{62CA0198-1024-4393-84FC-F62D8B6306FF}">
      <dgm:prSet/>
      <dgm:spPr/>
      <dgm:t>
        <a:bodyPr/>
        <a:lstStyle/>
        <a:p>
          <a:r>
            <a:rPr lang="fr-FR"/>
            <a:t>Ajouter Professeur</a:t>
          </a:r>
        </a:p>
      </dgm:t>
    </dgm:pt>
    <dgm:pt modelId="{2A9F2911-29FF-4559-9104-83C928F803BE}" type="parTrans" cxnId="{24FCAEAE-B547-449B-9FB5-044226457C36}">
      <dgm:prSet/>
      <dgm:spPr/>
      <dgm:t>
        <a:bodyPr/>
        <a:lstStyle/>
        <a:p>
          <a:endParaRPr lang="fr-FR"/>
        </a:p>
      </dgm:t>
    </dgm:pt>
    <dgm:pt modelId="{491850B3-0595-4BC6-8879-A2BEC4876626}" type="sibTrans" cxnId="{24FCAEAE-B547-449B-9FB5-044226457C36}">
      <dgm:prSet/>
      <dgm:spPr/>
      <dgm:t>
        <a:bodyPr/>
        <a:lstStyle/>
        <a:p>
          <a:endParaRPr lang="fr-FR"/>
        </a:p>
      </dgm:t>
    </dgm:pt>
    <dgm:pt modelId="{16AC7E5C-14EF-45B3-9B65-FF1D8C264047}" type="asst">
      <dgm:prSet/>
      <dgm:spPr/>
      <dgm:t>
        <a:bodyPr/>
        <a:lstStyle/>
        <a:p>
          <a:r>
            <a:rPr lang="fr-FR"/>
            <a:t>Ajouter Elève</a:t>
          </a:r>
        </a:p>
      </dgm:t>
    </dgm:pt>
    <dgm:pt modelId="{82DAA242-8E69-47DF-9F48-F59100DA25E0}" type="parTrans" cxnId="{61F288F2-D20C-4F45-A220-D3F62C1FBE01}">
      <dgm:prSet/>
      <dgm:spPr/>
      <dgm:t>
        <a:bodyPr/>
        <a:lstStyle/>
        <a:p>
          <a:endParaRPr lang="fr-FR"/>
        </a:p>
      </dgm:t>
    </dgm:pt>
    <dgm:pt modelId="{C2FAB296-EED6-405D-B8EE-69D7A28EAE15}" type="sibTrans" cxnId="{61F288F2-D20C-4F45-A220-D3F62C1FBE01}">
      <dgm:prSet/>
      <dgm:spPr/>
      <dgm:t>
        <a:bodyPr/>
        <a:lstStyle/>
        <a:p>
          <a:endParaRPr lang="fr-FR"/>
        </a:p>
      </dgm:t>
    </dgm:pt>
    <dgm:pt modelId="{DE274A4F-CD63-4E63-AE4A-D38A157A3D43}">
      <dgm:prSet/>
      <dgm:spPr/>
      <dgm:t>
        <a:bodyPr/>
        <a:lstStyle/>
        <a:p>
          <a:r>
            <a:rPr lang="fr-FR"/>
            <a:t>Gérer Eleve</a:t>
          </a:r>
        </a:p>
      </dgm:t>
    </dgm:pt>
    <dgm:pt modelId="{3F6EA551-4D2E-48C9-A9A7-C1BADAC06C7A}" type="parTrans" cxnId="{4A5F5ADC-566E-48EB-9083-FDD7019DC3F4}">
      <dgm:prSet/>
      <dgm:spPr/>
      <dgm:t>
        <a:bodyPr/>
        <a:lstStyle/>
        <a:p>
          <a:endParaRPr lang="fr-FR"/>
        </a:p>
      </dgm:t>
    </dgm:pt>
    <dgm:pt modelId="{4CF694F9-5328-4D4B-B6F7-62B605E2B91F}" type="sibTrans" cxnId="{4A5F5ADC-566E-48EB-9083-FDD7019DC3F4}">
      <dgm:prSet/>
      <dgm:spPr/>
      <dgm:t>
        <a:bodyPr/>
        <a:lstStyle/>
        <a:p>
          <a:endParaRPr lang="fr-FR"/>
        </a:p>
      </dgm:t>
    </dgm:pt>
    <dgm:pt modelId="{363C4EC5-2EB8-40BB-A24A-2FA6709D752F}">
      <dgm:prSet/>
      <dgm:spPr/>
      <dgm:t>
        <a:bodyPr/>
        <a:lstStyle/>
        <a:p>
          <a:r>
            <a:rPr lang="fr-FR"/>
            <a:t>Gérer Classe</a:t>
          </a:r>
        </a:p>
      </dgm:t>
    </dgm:pt>
    <dgm:pt modelId="{E2CE57C0-A2F1-47A4-80E6-8627C10F826E}" type="parTrans" cxnId="{34A2D132-3D8C-460B-8A5F-87160431E3CD}">
      <dgm:prSet/>
      <dgm:spPr/>
      <dgm:t>
        <a:bodyPr/>
        <a:lstStyle/>
        <a:p>
          <a:endParaRPr lang="fr-FR"/>
        </a:p>
      </dgm:t>
    </dgm:pt>
    <dgm:pt modelId="{D3FAE84A-69BA-4E24-8530-7E540AA3DDE7}" type="sibTrans" cxnId="{34A2D132-3D8C-460B-8A5F-87160431E3CD}">
      <dgm:prSet/>
      <dgm:spPr/>
      <dgm:t>
        <a:bodyPr/>
        <a:lstStyle/>
        <a:p>
          <a:endParaRPr lang="fr-FR"/>
        </a:p>
      </dgm:t>
    </dgm:pt>
    <dgm:pt modelId="{8F61CDCB-D2F3-4320-A510-6A9BBF59FC81}">
      <dgm:prSet/>
      <dgm:spPr/>
      <dgm:t>
        <a:bodyPr/>
        <a:lstStyle/>
        <a:p>
          <a:r>
            <a:rPr lang="fr-FR"/>
            <a:t>Gérer Professeur</a:t>
          </a:r>
        </a:p>
      </dgm:t>
    </dgm:pt>
    <dgm:pt modelId="{E2F8708F-2088-4A9A-9BD0-DBD334891954}" type="parTrans" cxnId="{92A57774-CFAF-4D11-870A-C835ED5B2808}">
      <dgm:prSet/>
      <dgm:spPr/>
      <dgm:t>
        <a:bodyPr/>
        <a:lstStyle/>
        <a:p>
          <a:endParaRPr lang="fr-FR"/>
        </a:p>
      </dgm:t>
    </dgm:pt>
    <dgm:pt modelId="{6A8DAD14-4AF7-4052-88DF-60D292C207D0}" type="sibTrans" cxnId="{92A57774-CFAF-4D11-870A-C835ED5B2808}">
      <dgm:prSet/>
      <dgm:spPr/>
      <dgm:t>
        <a:bodyPr/>
        <a:lstStyle/>
        <a:p>
          <a:endParaRPr lang="fr-FR"/>
        </a:p>
      </dgm:t>
    </dgm:pt>
    <dgm:pt modelId="{8C0EB54E-F7E9-4D03-95D5-6672EFF6A0BB}">
      <dgm:prSet/>
      <dgm:spPr/>
      <dgm:t>
        <a:bodyPr/>
        <a:lstStyle/>
        <a:p>
          <a:r>
            <a:rPr lang="fr-FR"/>
            <a:t>Gérer le Budget</a:t>
          </a:r>
        </a:p>
      </dgm:t>
    </dgm:pt>
    <dgm:pt modelId="{04FCCEE4-2F40-43EE-91BC-A76F792CD47D}" type="parTrans" cxnId="{D8048931-9E46-41AA-BCD3-2E3721A5D80A}">
      <dgm:prSet/>
      <dgm:spPr/>
      <dgm:t>
        <a:bodyPr/>
        <a:lstStyle/>
        <a:p>
          <a:endParaRPr lang="fr-FR"/>
        </a:p>
      </dgm:t>
    </dgm:pt>
    <dgm:pt modelId="{2F1D341C-1D46-4A1F-9B17-BDD50C603411}" type="sibTrans" cxnId="{D8048931-9E46-41AA-BCD3-2E3721A5D80A}">
      <dgm:prSet/>
      <dgm:spPr/>
      <dgm:t>
        <a:bodyPr/>
        <a:lstStyle/>
        <a:p>
          <a:endParaRPr lang="fr-FR"/>
        </a:p>
      </dgm:t>
    </dgm:pt>
    <dgm:pt modelId="{C28B0A1E-636F-475B-B8DA-7B168C54761F}">
      <dgm:prSet/>
      <dgm:spPr/>
      <dgm:t>
        <a:bodyPr/>
        <a:lstStyle/>
        <a:p>
          <a:r>
            <a:rPr lang="fr-FR"/>
            <a:t>Création d'un planing</a:t>
          </a:r>
        </a:p>
      </dgm:t>
    </dgm:pt>
    <dgm:pt modelId="{42D661C9-205A-4E9E-83C4-3BD9D55306DF}" type="parTrans" cxnId="{61405416-E35F-40CA-AF45-E24FBA7E6CCF}">
      <dgm:prSet/>
      <dgm:spPr/>
      <dgm:t>
        <a:bodyPr/>
        <a:lstStyle/>
        <a:p>
          <a:endParaRPr lang="fr-FR"/>
        </a:p>
      </dgm:t>
    </dgm:pt>
    <dgm:pt modelId="{07A228E4-B585-4A36-8824-FE24C155DF91}" type="sibTrans" cxnId="{61405416-E35F-40CA-AF45-E24FBA7E6CCF}">
      <dgm:prSet/>
      <dgm:spPr/>
      <dgm:t>
        <a:bodyPr/>
        <a:lstStyle/>
        <a:p>
          <a:endParaRPr lang="fr-FR"/>
        </a:p>
      </dgm:t>
    </dgm:pt>
    <dgm:pt modelId="{D6C178B5-13B7-48E0-BCDD-8CB88E575C1D}">
      <dgm:prSet/>
      <dgm:spPr/>
      <dgm:t>
        <a:bodyPr/>
        <a:lstStyle/>
        <a:p>
          <a:r>
            <a:rPr lang="fr-FR"/>
            <a:t>Gérer le planing</a:t>
          </a:r>
        </a:p>
      </dgm:t>
    </dgm:pt>
    <dgm:pt modelId="{6B6A4B81-D57C-4027-9F69-CCDABE5D393D}" type="parTrans" cxnId="{09CF10A3-430F-4BAD-94E5-5AE4F15EB9DB}">
      <dgm:prSet/>
      <dgm:spPr/>
      <dgm:t>
        <a:bodyPr/>
        <a:lstStyle/>
        <a:p>
          <a:endParaRPr lang="fr-FR"/>
        </a:p>
      </dgm:t>
    </dgm:pt>
    <dgm:pt modelId="{8EB62CA5-BBD5-4730-9EB7-37935FF858FC}" type="sibTrans" cxnId="{09CF10A3-430F-4BAD-94E5-5AE4F15EB9DB}">
      <dgm:prSet/>
      <dgm:spPr/>
      <dgm:t>
        <a:bodyPr/>
        <a:lstStyle/>
        <a:p>
          <a:endParaRPr lang="fr-FR"/>
        </a:p>
      </dgm:t>
    </dgm:pt>
    <dgm:pt modelId="{DC95DD91-B40B-419A-BAC5-E6181A3F22D7}">
      <dgm:prSet/>
      <dgm:spPr/>
      <dgm:t>
        <a:bodyPr/>
        <a:lstStyle/>
        <a:p>
          <a:r>
            <a:rPr lang="fr-FR"/>
            <a:t>Ajout des notes</a:t>
          </a:r>
        </a:p>
      </dgm:t>
    </dgm:pt>
    <dgm:pt modelId="{7756EA4B-05F0-416D-AD62-71F0E3476263}" type="parTrans" cxnId="{53C1ABE5-1C04-417C-80EC-EF196E077F33}">
      <dgm:prSet/>
      <dgm:spPr/>
      <dgm:t>
        <a:bodyPr/>
        <a:lstStyle/>
        <a:p>
          <a:endParaRPr lang="fr-FR"/>
        </a:p>
      </dgm:t>
    </dgm:pt>
    <dgm:pt modelId="{A53C6089-C2DA-4E4E-ACFB-893E0D7F1FDB}" type="sibTrans" cxnId="{53C1ABE5-1C04-417C-80EC-EF196E077F33}">
      <dgm:prSet/>
      <dgm:spPr/>
      <dgm:t>
        <a:bodyPr/>
        <a:lstStyle/>
        <a:p>
          <a:endParaRPr lang="fr-FR"/>
        </a:p>
      </dgm:t>
    </dgm:pt>
    <dgm:pt modelId="{DF4FBDD1-1830-4BBF-BD62-A6F502DFB0A3}">
      <dgm:prSet/>
      <dgm:spPr/>
      <dgm:t>
        <a:bodyPr/>
        <a:lstStyle/>
        <a:p>
          <a:r>
            <a:rPr lang="fr-FR"/>
            <a:t>Suprimer Eleves</a:t>
          </a:r>
        </a:p>
      </dgm:t>
    </dgm:pt>
    <dgm:pt modelId="{ABEDE7D6-FF07-4574-B4A7-78519B105608}" type="parTrans" cxnId="{B3449A04-0084-4350-AC7F-4D70255E9DB2}">
      <dgm:prSet/>
      <dgm:spPr/>
      <dgm:t>
        <a:bodyPr/>
        <a:lstStyle/>
        <a:p>
          <a:endParaRPr lang="fr-FR"/>
        </a:p>
      </dgm:t>
    </dgm:pt>
    <dgm:pt modelId="{A6E2E547-3CF4-43B0-A8EB-712291C5EBEF}" type="sibTrans" cxnId="{B3449A04-0084-4350-AC7F-4D70255E9DB2}">
      <dgm:prSet/>
      <dgm:spPr/>
      <dgm:t>
        <a:bodyPr/>
        <a:lstStyle/>
        <a:p>
          <a:endParaRPr lang="fr-FR"/>
        </a:p>
      </dgm:t>
    </dgm:pt>
    <dgm:pt modelId="{2680ED21-B467-4DEB-B47C-47121709ECC1}">
      <dgm:prSet/>
      <dgm:spPr/>
      <dgm:t>
        <a:bodyPr/>
        <a:lstStyle/>
        <a:p>
          <a:r>
            <a:rPr lang="fr-FR"/>
            <a:t>Suprimer Ecole</a:t>
          </a:r>
        </a:p>
      </dgm:t>
    </dgm:pt>
    <dgm:pt modelId="{91FE5711-BD4C-409F-8222-E888E19EDBED}" type="parTrans" cxnId="{1C93A21C-650C-4137-98F3-DDDB6C641CBC}">
      <dgm:prSet/>
      <dgm:spPr/>
      <dgm:t>
        <a:bodyPr/>
        <a:lstStyle/>
        <a:p>
          <a:endParaRPr lang="fr-FR"/>
        </a:p>
      </dgm:t>
    </dgm:pt>
    <dgm:pt modelId="{2DD4DF2B-87EB-4FDF-B435-4260C879FF56}" type="sibTrans" cxnId="{1C93A21C-650C-4137-98F3-DDDB6C641CBC}">
      <dgm:prSet/>
      <dgm:spPr/>
      <dgm:t>
        <a:bodyPr/>
        <a:lstStyle/>
        <a:p>
          <a:endParaRPr lang="fr-FR"/>
        </a:p>
      </dgm:t>
    </dgm:pt>
    <dgm:pt modelId="{AA648B29-2AC6-436A-908A-8D4652B490B2}">
      <dgm:prSet/>
      <dgm:spPr/>
      <dgm:t>
        <a:bodyPr/>
        <a:lstStyle/>
        <a:p>
          <a:r>
            <a:rPr lang="fr-FR"/>
            <a:t>Suprimer Professeur</a:t>
          </a:r>
        </a:p>
      </dgm:t>
    </dgm:pt>
    <dgm:pt modelId="{14DC4112-E384-4D8D-8980-11F212758B22}" type="parTrans" cxnId="{3A843558-E789-4BBB-9EFE-A5DBB11A721F}">
      <dgm:prSet/>
      <dgm:spPr/>
      <dgm:t>
        <a:bodyPr/>
        <a:lstStyle/>
        <a:p>
          <a:endParaRPr lang="fr-FR"/>
        </a:p>
      </dgm:t>
    </dgm:pt>
    <dgm:pt modelId="{0F308E66-118C-4D48-8930-F16A1AB34E4B}" type="sibTrans" cxnId="{3A843558-E789-4BBB-9EFE-A5DBB11A721F}">
      <dgm:prSet/>
      <dgm:spPr/>
      <dgm:t>
        <a:bodyPr/>
        <a:lstStyle/>
        <a:p>
          <a:endParaRPr lang="fr-FR"/>
        </a:p>
      </dgm:t>
    </dgm:pt>
    <dgm:pt modelId="{770A3FBE-350F-4FC9-A663-F29A7BEBC676}" type="pres">
      <dgm:prSet presAssocID="{FC701BCA-D0D1-4B4B-ACD7-6E278071DB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36E5B95-1AE6-4DC5-9F3B-68404C6CCE4B}" type="pres">
      <dgm:prSet presAssocID="{C12A91A2-49BB-4202-84D4-909E34AF5CEF}" presName="hierRoot1" presStyleCnt="0">
        <dgm:presLayoutVars>
          <dgm:hierBranch val="init"/>
        </dgm:presLayoutVars>
      </dgm:prSet>
      <dgm:spPr/>
    </dgm:pt>
    <dgm:pt modelId="{74FF4026-D7A2-417E-BED4-94E6F1556358}" type="pres">
      <dgm:prSet presAssocID="{C12A91A2-49BB-4202-84D4-909E34AF5CEF}" presName="rootComposite1" presStyleCnt="0"/>
      <dgm:spPr/>
    </dgm:pt>
    <dgm:pt modelId="{8E214701-59FE-4C6D-8C55-E60F55379217}" type="pres">
      <dgm:prSet presAssocID="{C12A91A2-49BB-4202-84D4-909E34AF5CEF}" presName="rootText1" presStyleLbl="node0" presStyleIdx="0" presStyleCnt="1">
        <dgm:presLayoutVars>
          <dgm:chPref val="3"/>
        </dgm:presLayoutVars>
      </dgm:prSet>
      <dgm:spPr/>
    </dgm:pt>
    <dgm:pt modelId="{8799BC62-88A9-4999-9CC3-0D3579BA554B}" type="pres">
      <dgm:prSet presAssocID="{C12A91A2-49BB-4202-84D4-909E34AF5CEF}" presName="rootConnector1" presStyleLbl="node1" presStyleIdx="0" presStyleCnt="0"/>
      <dgm:spPr/>
    </dgm:pt>
    <dgm:pt modelId="{00C69C4E-4085-46E0-992C-1799D56C67EC}" type="pres">
      <dgm:prSet presAssocID="{C12A91A2-49BB-4202-84D4-909E34AF5CEF}" presName="hierChild2" presStyleCnt="0"/>
      <dgm:spPr/>
    </dgm:pt>
    <dgm:pt modelId="{357885A4-1296-4E8A-8A98-314965DAFE89}" type="pres">
      <dgm:prSet presAssocID="{5B879A37-6340-4015-992E-1FB850644029}" presName="Name64" presStyleLbl="parChTrans1D2" presStyleIdx="0" presStyleCnt="2"/>
      <dgm:spPr/>
    </dgm:pt>
    <dgm:pt modelId="{331890C5-1507-456C-BCB9-2486B25E5A68}" type="pres">
      <dgm:prSet presAssocID="{9CE13D42-6BC9-49BB-9842-73963B8BF3CF}" presName="hierRoot2" presStyleCnt="0">
        <dgm:presLayoutVars>
          <dgm:hierBranch val="init"/>
        </dgm:presLayoutVars>
      </dgm:prSet>
      <dgm:spPr/>
    </dgm:pt>
    <dgm:pt modelId="{BD04B924-4A52-4C9E-AF47-17C2F13A1441}" type="pres">
      <dgm:prSet presAssocID="{9CE13D42-6BC9-49BB-9842-73963B8BF3CF}" presName="rootComposite" presStyleCnt="0"/>
      <dgm:spPr/>
    </dgm:pt>
    <dgm:pt modelId="{82CAD614-6A5B-4687-82EA-49662AEC3C5B}" type="pres">
      <dgm:prSet presAssocID="{9CE13D42-6BC9-49BB-9842-73963B8BF3CF}" presName="rootText" presStyleLbl="node2" presStyleIdx="0" presStyleCnt="2">
        <dgm:presLayoutVars>
          <dgm:chPref val="3"/>
        </dgm:presLayoutVars>
      </dgm:prSet>
      <dgm:spPr/>
    </dgm:pt>
    <dgm:pt modelId="{57C70FFF-D516-4F49-91CF-2E2F196A93C8}" type="pres">
      <dgm:prSet presAssocID="{9CE13D42-6BC9-49BB-9842-73963B8BF3CF}" presName="rootConnector" presStyleLbl="node2" presStyleIdx="0" presStyleCnt="2"/>
      <dgm:spPr/>
    </dgm:pt>
    <dgm:pt modelId="{E58DA0C3-D8F5-458A-986E-731F10ECA153}" type="pres">
      <dgm:prSet presAssocID="{9CE13D42-6BC9-49BB-9842-73963B8BF3CF}" presName="hierChild4" presStyleCnt="0"/>
      <dgm:spPr/>
    </dgm:pt>
    <dgm:pt modelId="{C272F56A-9D5B-4A0F-BC66-DF0F6D0110FB}" type="pres">
      <dgm:prSet presAssocID="{3F6EA551-4D2E-48C9-A9A7-C1BADAC06C7A}" presName="Name64" presStyleLbl="parChTrans1D3" presStyleIdx="0" presStyleCnt="9"/>
      <dgm:spPr/>
    </dgm:pt>
    <dgm:pt modelId="{1993F3B6-636C-46FE-83A7-0D76ED954524}" type="pres">
      <dgm:prSet presAssocID="{DE274A4F-CD63-4E63-AE4A-D38A157A3D43}" presName="hierRoot2" presStyleCnt="0">
        <dgm:presLayoutVars>
          <dgm:hierBranch val="init"/>
        </dgm:presLayoutVars>
      </dgm:prSet>
      <dgm:spPr/>
    </dgm:pt>
    <dgm:pt modelId="{72FC52B8-EBD7-4A8D-9BA5-4E49F1021A4D}" type="pres">
      <dgm:prSet presAssocID="{DE274A4F-CD63-4E63-AE4A-D38A157A3D43}" presName="rootComposite" presStyleCnt="0"/>
      <dgm:spPr/>
    </dgm:pt>
    <dgm:pt modelId="{11652711-4081-4258-875A-350DBA69DD91}" type="pres">
      <dgm:prSet presAssocID="{DE274A4F-CD63-4E63-AE4A-D38A157A3D43}" presName="rootText" presStyleLbl="node3" presStyleIdx="0" presStyleCnt="9">
        <dgm:presLayoutVars>
          <dgm:chPref val="3"/>
        </dgm:presLayoutVars>
      </dgm:prSet>
      <dgm:spPr/>
    </dgm:pt>
    <dgm:pt modelId="{83CC9D1C-B86F-479C-BD4A-640830128B39}" type="pres">
      <dgm:prSet presAssocID="{DE274A4F-CD63-4E63-AE4A-D38A157A3D43}" presName="rootConnector" presStyleLbl="node3" presStyleIdx="0" presStyleCnt="9"/>
      <dgm:spPr/>
    </dgm:pt>
    <dgm:pt modelId="{6384642D-8CC6-48FE-8683-1DF80579F03C}" type="pres">
      <dgm:prSet presAssocID="{DE274A4F-CD63-4E63-AE4A-D38A157A3D43}" presName="hierChild4" presStyleCnt="0"/>
      <dgm:spPr/>
    </dgm:pt>
    <dgm:pt modelId="{EC72C844-5183-4F52-864C-1C21A49EDA86}" type="pres">
      <dgm:prSet presAssocID="{7756EA4B-05F0-416D-AD62-71F0E3476263}" presName="Name64" presStyleLbl="parChTrans1D4" presStyleIdx="0" presStyleCnt="5"/>
      <dgm:spPr/>
    </dgm:pt>
    <dgm:pt modelId="{8858768E-6907-4815-B783-7E299868BA29}" type="pres">
      <dgm:prSet presAssocID="{DC95DD91-B40B-419A-BAC5-E6181A3F22D7}" presName="hierRoot2" presStyleCnt="0">
        <dgm:presLayoutVars>
          <dgm:hierBranch val="init"/>
        </dgm:presLayoutVars>
      </dgm:prSet>
      <dgm:spPr/>
    </dgm:pt>
    <dgm:pt modelId="{303210F0-7686-4F5E-8472-61DC884CBF69}" type="pres">
      <dgm:prSet presAssocID="{DC95DD91-B40B-419A-BAC5-E6181A3F22D7}" presName="rootComposite" presStyleCnt="0"/>
      <dgm:spPr/>
    </dgm:pt>
    <dgm:pt modelId="{7525D237-FC69-4C96-80B0-948F2CBA856A}" type="pres">
      <dgm:prSet presAssocID="{DC95DD91-B40B-419A-BAC5-E6181A3F22D7}" presName="rootText" presStyleLbl="node4" presStyleIdx="0" presStyleCnt="4">
        <dgm:presLayoutVars>
          <dgm:chPref val="3"/>
        </dgm:presLayoutVars>
      </dgm:prSet>
      <dgm:spPr/>
    </dgm:pt>
    <dgm:pt modelId="{E836B1B5-4B09-4404-8008-DF9FD734A884}" type="pres">
      <dgm:prSet presAssocID="{DC95DD91-B40B-419A-BAC5-E6181A3F22D7}" presName="rootConnector" presStyleLbl="node4" presStyleIdx="0" presStyleCnt="4"/>
      <dgm:spPr/>
    </dgm:pt>
    <dgm:pt modelId="{3C4DB69E-2344-4060-AD47-F29AEA82BD4A}" type="pres">
      <dgm:prSet presAssocID="{DC95DD91-B40B-419A-BAC5-E6181A3F22D7}" presName="hierChild4" presStyleCnt="0"/>
      <dgm:spPr/>
    </dgm:pt>
    <dgm:pt modelId="{05E0E185-D6A1-40CE-948A-3CC3CE28FEF1}" type="pres">
      <dgm:prSet presAssocID="{ABEDE7D6-FF07-4574-B4A7-78519B105608}" presName="Name64" presStyleLbl="parChTrans1D4" presStyleIdx="1" presStyleCnt="5"/>
      <dgm:spPr/>
    </dgm:pt>
    <dgm:pt modelId="{7F7EC385-EC89-4246-BA24-1A6855CC52B2}" type="pres">
      <dgm:prSet presAssocID="{DF4FBDD1-1830-4BBF-BD62-A6F502DFB0A3}" presName="hierRoot2" presStyleCnt="0">
        <dgm:presLayoutVars>
          <dgm:hierBranch val="init"/>
        </dgm:presLayoutVars>
      </dgm:prSet>
      <dgm:spPr/>
    </dgm:pt>
    <dgm:pt modelId="{E4418A6A-CD4C-45DA-8391-9EAE787B81EA}" type="pres">
      <dgm:prSet presAssocID="{DF4FBDD1-1830-4BBF-BD62-A6F502DFB0A3}" presName="rootComposite" presStyleCnt="0"/>
      <dgm:spPr/>
    </dgm:pt>
    <dgm:pt modelId="{BD5BD041-E0D9-4C4B-AAF3-3AA263C8DD80}" type="pres">
      <dgm:prSet presAssocID="{DF4FBDD1-1830-4BBF-BD62-A6F502DFB0A3}" presName="rootText" presStyleLbl="node4" presStyleIdx="1" presStyleCnt="4">
        <dgm:presLayoutVars>
          <dgm:chPref val="3"/>
        </dgm:presLayoutVars>
      </dgm:prSet>
      <dgm:spPr/>
    </dgm:pt>
    <dgm:pt modelId="{8D3A3DC1-E06B-4F15-8082-43D5CE6D51A3}" type="pres">
      <dgm:prSet presAssocID="{DF4FBDD1-1830-4BBF-BD62-A6F502DFB0A3}" presName="rootConnector" presStyleLbl="node4" presStyleIdx="1" presStyleCnt="4"/>
      <dgm:spPr/>
    </dgm:pt>
    <dgm:pt modelId="{31C6D1E1-070D-4552-83AF-112D259DF1CE}" type="pres">
      <dgm:prSet presAssocID="{DF4FBDD1-1830-4BBF-BD62-A6F502DFB0A3}" presName="hierChild4" presStyleCnt="0"/>
      <dgm:spPr/>
    </dgm:pt>
    <dgm:pt modelId="{BA592568-E6DA-4A97-B13E-63EA98EAA921}" type="pres">
      <dgm:prSet presAssocID="{DF4FBDD1-1830-4BBF-BD62-A6F502DFB0A3}" presName="hierChild5" presStyleCnt="0"/>
      <dgm:spPr/>
    </dgm:pt>
    <dgm:pt modelId="{DC79910F-5636-43A3-8C5B-CEB4CC12D631}" type="pres">
      <dgm:prSet presAssocID="{DC95DD91-B40B-419A-BAC5-E6181A3F22D7}" presName="hierChild5" presStyleCnt="0"/>
      <dgm:spPr/>
    </dgm:pt>
    <dgm:pt modelId="{A6C2CF97-AB14-44BA-8617-18D17856068D}" type="pres">
      <dgm:prSet presAssocID="{DE274A4F-CD63-4E63-AE4A-D38A157A3D43}" presName="hierChild5" presStyleCnt="0"/>
      <dgm:spPr/>
    </dgm:pt>
    <dgm:pt modelId="{0E1409B6-2FFB-441F-BA6F-C91457D8375F}" type="pres">
      <dgm:prSet presAssocID="{E2CE57C0-A2F1-47A4-80E6-8627C10F826E}" presName="Name64" presStyleLbl="parChTrans1D3" presStyleIdx="1" presStyleCnt="9"/>
      <dgm:spPr/>
    </dgm:pt>
    <dgm:pt modelId="{5BECE812-631C-4F24-B45E-C419EC36932E}" type="pres">
      <dgm:prSet presAssocID="{363C4EC5-2EB8-40BB-A24A-2FA6709D752F}" presName="hierRoot2" presStyleCnt="0">
        <dgm:presLayoutVars>
          <dgm:hierBranch val="init"/>
        </dgm:presLayoutVars>
      </dgm:prSet>
      <dgm:spPr/>
    </dgm:pt>
    <dgm:pt modelId="{1755BA90-FCD9-42A9-95CC-E9EEF3532495}" type="pres">
      <dgm:prSet presAssocID="{363C4EC5-2EB8-40BB-A24A-2FA6709D752F}" presName="rootComposite" presStyleCnt="0"/>
      <dgm:spPr/>
    </dgm:pt>
    <dgm:pt modelId="{F2159A37-EBD7-4C0F-A6F5-33831902C5D6}" type="pres">
      <dgm:prSet presAssocID="{363C4EC5-2EB8-40BB-A24A-2FA6709D752F}" presName="rootText" presStyleLbl="node3" presStyleIdx="1" presStyleCnt="9">
        <dgm:presLayoutVars>
          <dgm:chPref val="3"/>
        </dgm:presLayoutVars>
      </dgm:prSet>
      <dgm:spPr/>
    </dgm:pt>
    <dgm:pt modelId="{C3969962-C556-4B2D-BAC5-ADA22AF61200}" type="pres">
      <dgm:prSet presAssocID="{363C4EC5-2EB8-40BB-A24A-2FA6709D752F}" presName="rootConnector" presStyleLbl="node3" presStyleIdx="1" presStyleCnt="9"/>
      <dgm:spPr/>
    </dgm:pt>
    <dgm:pt modelId="{039EAC55-0E20-4614-A221-1210DCEC9D9C}" type="pres">
      <dgm:prSet presAssocID="{363C4EC5-2EB8-40BB-A24A-2FA6709D752F}" presName="hierChild4" presStyleCnt="0"/>
      <dgm:spPr/>
    </dgm:pt>
    <dgm:pt modelId="{73AFEB3A-6387-42F5-B7CA-A88178AC7776}" type="pres">
      <dgm:prSet presAssocID="{363C4EC5-2EB8-40BB-A24A-2FA6709D752F}" presName="hierChild5" presStyleCnt="0"/>
      <dgm:spPr/>
    </dgm:pt>
    <dgm:pt modelId="{1C4C04EB-5D82-4F94-911F-3DF81004E85B}" type="pres">
      <dgm:prSet presAssocID="{E2F8708F-2088-4A9A-9BD0-DBD334891954}" presName="Name64" presStyleLbl="parChTrans1D3" presStyleIdx="2" presStyleCnt="9"/>
      <dgm:spPr/>
    </dgm:pt>
    <dgm:pt modelId="{565DDF09-D8F6-4287-8C31-56F9D2C84A1F}" type="pres">
      <dgm:prSet presAssocID="{8F61CDCB-D2F3-4320-A510-6A9BBF59FC81}" presName="hierRoot2" presStyleCnt="0">
        <dgm:presLayoutVars>
          <dgm:hierBranch val="init"/>
        </dgm:presLayoutVars>
      </dgm:prSet>
      <dgm:spPr/>
    </dgm:pt>
    <dgm:pt modelId="{D030736F-9DA1-4C7C-8BA1-98595DB07A3F}" type="pres">
      <dgm:prSet presAssocID="{8F61CDCB-D2F3-4320-A510-6A9BBF59FC81}" presName="rootComposite" presStyleCnt="0"/>
      <dgm:spPr/>
    </dgm:pt>
    <dgm:pt modelId="{55FA37DB-1C0F-410A-A35F-B9A13C2C78FA}" type="pres">
      <dgm:prSet presAssocID="{8F61CDCB-D2F3-4320-A510-6A9BBF59FC81}" presName="rootText" presStyleLbl="node3" presStyleIdx="2" presStyleCnt="9">
        <dgm:presLayoutVars>
          <dgm:chPref val="3"/>
        </dgm:presLayoutVars>
      </dgm:prSet>
      <dgm:spPr/>
    </dgm:pt>
    <dgm:pt modelId="{39BC4014-E3A3-4C0D-9C89-8ACC9EB4237D}" type="pres">
      <dgm:prSet presAssocID="{8F61CDCB-D2F3-4320-A510-6A9BBF59FC81}" presName="rootConnector" presStyleLbl="node3" presStyleIdx="2" presStyleCnt="9"/>
      <dgm:spPr/>
    </dgm:pt>
    <dgm:pt modelId="{CF8F94F2-C979-4C64-8015-DCEBEEE34A53}" type="pres">
      <dgm:prSet presAssocID="{8F61CDCB-D2F3-4320-A510-6A9BBF59FC81}" presName="hierChild4" presStyleCnt="0"/>
      <dgm:spPr/>
    </dgm:pt>
    <dgm:pt modelId="{AFB01A45-48EC-47CB-8CF9-A41F5B2EF8E2}" type="pres">
      <dgm:prSet presAssocID="{14DC4112-E384-4D8D-8980-11F212758B22}" presName="Name64" presStyleLbl="parChTrans1D4" presStyleIdx="2" presStyleCnt="5"/>
      <dgm:spPr/>
    </dgm:pt>
    <dgm:pt modelId="{528AF8F8-9FAC-44CC-B0BC-0836906B63D5}" type="pres">
      <dgm:prSet presAssocID="{AA648B29-2AC6-436A-908A-8D4652B490B2}" presName="hierRoot2" presStyleCnt="0">
        <dgm:presLayoutVars>
          <dgm:hierBranch val="init"/>
        </dgm:presLayoutVars>
      </dgm:prSet>
      <dgm:spPr/>
    </dgm:pt>
    <dgm:pt modelId="{55E536F6-18E6-4CFE-9E33-4C31A12F10A5}" type="pres">
      <dgm:prSet presAssocID="{AA648B29-2AC6-436A-908A-8D4652B490B2}" presName="rootComposite" presStyleCnt="0"/>
      <dgm:spPr/>
    </dgm:pt>
    <dgm:pt modelId="{6CC56560-0E26-4A8E-B629-38564ACCB981}" type="pres">
      <dgm:prSet presAssocID="{AA648B29-2AC6-436A-908A-8D4652B490B2}" presName="rootText" presStyleLbl="node4" presStyleIdx="2" presStyleCnt="4">
        <dgm:presLayoutVars>
          <dgm:chPref val="3"/>
        </dgm:presLayoutVars>
      </dgm:prSet>
      <dgm:spPr/>
    </dgm:pt>
    <dgm:pt modelId="{75D58228-ACC1-4E84-876C-4521B58BF10C}" type="pres">
      <dgm:prSet presAssocID="{AA648B29-2AC6-436A-908A-8D4652B490B2}" presName="rootConnector" presStyleLbl="node4" presStyleIdx="2" presStyleCnt="4"/>
      <dgm:spPr/>
    </dgm:pt>
    <dgm:pt modelId="{C176B234-0774-4409-8A79-C550D359316E}" type="pres">
      <dgm:prSet presAssocID="{AA648B29-2AC6-436A-908A-8D4652B490B2}" presName="hierChild4" presStyleCnt="0"/>
      <dgm:spPr/>
    </dgm:pt>
    <dgm:pt modelId="{615C8030-8FD0-467B-A52D-B1A48E7EA95E}" type="pres">
      <dgm:prSet presAssocID="{AA648B29-2AC6-436A-908A-8D4652B490B2}" presName="hierChild5" presStyleCnt="0"/>
      <dgm:spPr/>
    </dgm:pt>
    <dgm:pt modelId="{45D9263D-A1FB-4C94-864A-CABF85F1DBFD}" type="pres">
      <dgm:prSet presAssocID="{8F61CDCB-D2F3-4320-A510-6A9BBF59FC81}" presName="hierChild5" presStyleCnt="0"/>
      <dgm:spPr/>
    </dgm:pt>
    <dgm:pt modelId="{B0CE2702-4317-47C4-B1F0-22400F26CA18}" type="pres">
      <dgm:prSet presAssocID="{04FCCEE4-2F40-43EE-91BC-A76F792CD47D}" presName="Name64" presStyleLbl="parChTrans1D3" presStyleIdx="3" presStyleCnt="9"/>
      <dgm:spPr/>
    </dgm:pt>
    <dgm:pt modelId="{F5FEE9D6-4284-4949-AD2C-B5E0532A56D4}" type="pres">
      <dgm:prSet presAssocID="{8C0EB54E-F7E9-4D03-95D5-6672EFF6A0BB}" presName="hierRoot2" presStyleCnt="0">
        <dgm:presLayoutVars>
          <dgm:hierBranch val="init"/>
        </dgm:presLayoutVars>
      </dgm:prSet>
      <dgm:spPr/>
    </dgm:pt>
    <dgm:pt modelId="{77348B7F-2355-44E3-BD32-FC7BD1A44E13}" type="pres">
      <dgm:prSet presAssocID="{8C0EB54E-F7E9-4D03-95D5-6672EFF6A0BB}" presName="rootComposite" presStyleCnt="0"/>
      <dgm:spPr/>
    </dgm:pt>
    <dgm:pt modelId="{B7C044C6-9D4B-43AC-91EC-AF5B8F91C92D}" type="pres">
      <dgm:prSet presAssocID="{8C0EB54E-F7E9-4D03-95D5-6672EFF6A0BB}" presName="rootText" presStyleLbl="node3" presStyleIdx="3" presStyleCnt="9">
        <dgm:presLayoutVars>
          <dgm:chPref val="3"/>
        </dgm:presLayoutVars>
      </dgm:prSet>
      <dgm:spPr/>
    </dgm:pt>
    <dgm:pt modelId="{E22706F4-26A7-43E0-8DD1-F94955F54342}" type="pres">
      <dgm:prSet presAssocID="{8C0EB54E-F7E9-4D03-95D5-6672EFF6A0BB}" presName="rootConnector" presStyleLbl="node3" presStyleIdx="3" presStyleCnt="9"/>
      <dgm:spPr/>
    </dgm:pt>
    <dgm:pt modelId="{BB4C0C3C-E6BF-4C0B-B5A9-2175764F608B}" type="pres">
      <dgm:prSet presAssocID="{8C0EB54E-F7E9-4D03-95D5-6672EFF6A0BB}" presName="hierChild4" presStyleCnt="0"/>
      <dgm:spPr/>
    </dgm:pt>
    <dgm:pt modelId="{26BDC310-B06C-43CC-997B-646BFC148D4F}" type="pres">
      <dgm:prSet presAssocID="{8C0EB54E-F7E9-4D03-95D5-6672EFF6A0BB}" presName="hierChild5" presStyleCnt="0"/>
      <dgm:spPr/>
    </dgm:pt>
    <dgm:pt modelId="{A730A6F4-DFEF-4CF0-909C-ACCA1D198E5F}" type="pres">
      <dgm:prSet presAssocID="{6B6A4B81-D57C-4027-9F69-CCDABE5D393D}" presName="Name64" presStyleLbl="parChTrans1D3" presStyleIdx="4" presStyleCnt="9"/>
      <dgm:spPr/>
    </dgm:pt>
    <dgm:pt modelId="{FF6FA5B5-53F7-4484-853A-5EF252647E19}" type="pres">
      <dgm:prSet presAssocID="{D6C178B5-13B7-48E0-BCDD-8CB88E575C1D}" presName="hierRoot2" presStyleCnt="0">
        <dgm:presLayoutVars>
          <dgm:hierBranch val="init"/>
        </dgm:presLayoutVars>
      </dgm:prSet>
      <dgm:spPr/>
    </dgm:pt>
    <dgm:pt modelId="{F2E29EC9-1463-4C26-9D8A-4B654F4311BD}" type="pres">
      <dgm:prSet presAssocID="{D6C178B5-13B7-48E0-BCDD-8CB88E575C1D}" presName="rootComposite" presStyleCnt="0"/>
      <dgm:spPr/>
    </dgm:pt>
    <dgm:pt modelId="{27D7D745-0D3B-4F83-83A8-B3831E4D4038}" type="pres">
      <dgm:prSet presAssocID="{D6C178B5-13B7-48E0-BCDD-8CB88E575C1D}" presName="rootText" presStyleLbl="node3" presStyleIdx="4" presStyleCnt="9">
        <dgm:presLayoutVars>
          <dgm:chPref val="3"/>
        </dgm:presLayoutVars>
      </dgm:prSet>
      <dgm:spPr/>
    </dgm:pt>
    <dgm:pt modelId="{E0355F65-3CAE-4ECF-A712-07EA2CA79A03}" type="pres">
      <dgm:prSet presAssocID="{D6C178B5-13B7-48E0-BCDD-8CB88E575C1D}" presName="rootConnector" presStyleLbl="node3" presStyleIdx="4" presStyleCnt="9"/>
      <dgm:spPr/>
    </dgm:pt>
    <dgm:pt modelId="{54914845-F8F6-43E1-AF0C-056DBBDEA9CD}" type="pres">
      <dgm:prSet presAssocID="{D6C178B5-13B7-48E0-BCDD-8CB88E575C1D}" presName="hierChild4" presStyleCnt="0"/>
      <dgm:spPr/>
    </dgm:pt>
    <dgm:pt modelId="{C5C64763-FE7E-4489-A71D-782A87263C0B}" type="pres">
      <dgm:prSet presAssocID="{D6C178B5-13B7-48E0-BCDD-8CB88E575C1D}" presName="hierChild5" presStyleCnt="0"/>
      <dgm:spPr/>
    </dgm:pt>
    <dgm:pt modelId="{8B9A9E96-2F3A-4D40-ABDD-D9067E0EE641}" type="pres">
      <dgm:prSet presAssocID="{91FE5711-BD4C-409F-8222-E888E19EDBED}" presName="Name64" presStyleLbl="parChTrans1D3" presStyleIdx="5" presStyleCnt="9"/>
      <dgm:spPr/>
    </dgm:pt>
    <dgm:pt modelId="{4FE3A3C5-8929-4D77-8955-CFCAECB42C69}" type="pres">
      <dgm:prSet presAssocID="{2680ED21-B467-4DEB-B47C-47121709ECC1}" presName="hierRoot2" presStyleCnt="0">
        <dgm:presLayoutVars>
          <dgm:hierBranch val="init"/>
        </dgm:presLayoutVars>
      </dgm:prSet>
      <dgm:spPr/>
    </dgm:pt>
    <dgm:pt modelId="{C79E8EEB-D4EF-4B19-B4AE-CF33708396D9}" type="pres">
      <dgm:prSet presAssocID="{2680ED21-B467-4DEB-B47C-47121709ECC1}" presName="rootComposite" presStyleCnt="0"/>
      <dgm:spPr/>
    </dgm:pt>
    <dgm:pt modelId="{C1C63279-DCD0-47E7-8868-20F23902EB65}" type="pres">
      <dgm:prSet presAssocID="{2680ED21-B467-4DEB-B47C-47121709ECC1}" presName="rootText" presStyleLbl="node3" presStyleIdx="5" presStyleCnt="9">
        <dgm:presLayoutVars>
          <dgm:chPref val="3"/>
        </dgm:presLayoutVars>
      </dgm:prSet>
      <dgm:spPr/>
    </dgm:pt>
    <dgm:pt modelId="{88DA994C-86F8-4FE4-9B36-989E090FF1E1}" type="pres">
      <dgm:prSet presAssocID="{2680ED21-B467-4DEB-B47C-47121709ECC1}" presName="rootConnector" presStyleLbl="node3" presStyleIdx="5" presStyleCnt="9"/>
      <dgm:spPr/>
    </dgm:pt>
    <dgm:pt modelId="{1C7F6DDE-7808-4488-9275-26840A948A58}" type="pres">
      <dgm:prSet presAssocID="{2680ED21-B467-4DEB-B47C-47121709ECC1}" presName="hierChild4" presStyleCnt="0"/>
      <dgm:spPr/>
    </dgm:pt>
    <dgm:pt modelId="{BC9027F5-7C59-4439-8D0A-0263F10D721F}" type="pres">
      <dgm:prSet presAssocID="{2680ED21-B467-4DEB-B47C-47121709ECC1}" presName="hierChild5" presStyleCnt="0"/>
      <dgm:spPr/>
    </dgm:pt>
    <dgm:pt modelId="{3EC35C58-A0D4-4325-9D40-40F30A648FE0}" type="pres">
      <dgm:prSet presAssocID="{9CE13D42-6BC9-49BB-9842-73963B8BF3CF}" presName="hierChild5" presStyleCnt="0"/>
      <dgm:spPr/>
    </dgm:pt>
    <dgm:pt modelId="{1182D88E-EF31-4FEB-A0CF-EF96901220B1}" type="pres">
      <dgm:prSet presAssocID="{78B23518-8653-47A8-BFCE-153F52FC5E7E}" presName="Name64" presStyleLbl="parChTrans1D2" presStyleIdx="1" presStyleCnt="2"/>
      <dgm:spPr/>
    </dgm:pt>
    <dgm:pt modelId="{DDF5EC3E-FE93-4D1D-85CC-43FDA64F8A9A}" type="pres">
      <dgm:prSet presAssocID="{BB6E10CC-76B0-4BEE-958C-4A33B6525078}" presName="hierRoot2" presStyleCnt="0">
        <dgm:presLayoutVars>
          <dgm:hierBranch val="init"/>
        </dgm:presLayoutVars>
      </dgm:prSet>
      <dgm:spPr/>
    </dgm:pt>
    <dgm:pt modelId="{A1962892-BC56-47B3-A4DA-2A9C8A52C6B8}" type="pres">
      <dgm:prSet presAssocID="{BB6E10CC-76B0-4BEE-958C-4A33B6525078}" presName="rootComposite" presStyleCnt="0"/>
      <dgm:spPr/>
    </dgm:pt>
    <dgm:pt modelId="{98952A16-80B3-4EFF-B19A-B4D44DBCB6A8}" type="pres">
      <dgm:prSet presAssocID="{BB6E10CC-76B0-4BEE-958C-4A33B6525078}" presName="rootText" presStyleLbl="node2" presStyleIdx="1" presStyleCnt="2">
        <dgm:presLayoutVars>
          <dgm:chPref val="3"/>
        </dgm:presLayoutVars>
      </dgm:prSet>
      <dgm:spPr/>
    </dgm:pt>
    <dgm:pt modelId="{152FA71F-9746-4A6F-BB85-2863731B03CC}" type="pres">
      <dgm:prSet presAssocID="{BB6E10CC-76B0-4BEE-958C-4A33B6525078}" presName="rootConnector" presStyleLbl="node2" presStyleIdx="1" presStyleCnt="2"/>
      <dgm:spPr/>
    </dgm:pt>
    <dgm:pt modelId="{3BB71BF1-5492-44BA-BFBA-BDE082E8B022}" type="pres">
      <dgm:prSet presAssocID="{BB6E10CC-76B0-4BEE-958C-4A33B6525078}" presName="hierChild4" presStyleCnt="0"/>
      <dgm:spPr/>
    </dgm:pt>
    <dgm:pt modelId="{D52D6A8E-37DB-4E13-85F0-3DC4ED7AB0AB}" type="pres">
      <dgm:prSet presAssocID="{2A621BEE-703C-4A16-9C58-5754BD604CF6}" presName="Name64" presStyleLbl="parChTrans1D3" presStyleIdx="6" presStyleCnt="9"/>
      <dgm:spPr/>
    </dgm:pt>
    <dgm:pt modelId="{BC84AAD1-55CB-4027-BED2-B21F2DFA51A2}" type="pres">
      <dgm:prSet presAssocID="{4D113DCE-307F-4554-98B9-C767EDF050F7}" presName="hierRoot2" presStyleCnt="0">
        <dgm:presLayoutVars>
          <dgm:hierBranch val="init"/>
        </dgm:presLayoutVars>
      </dgm:prSet>
      <dgm:spPr/>
    </dgm:pt>
    <dgm:pt modelId="{1EDB5DB9-CC16-4252-8A3C-DBD6B2F920BF}" type="pres">
      <dgm:prSet presAssocID="{4D113DCE-307F-4554-98B9-C767EDF050F7}" presName="rootComposite" presStyleCnt="0"/>
      <dgm:spPr/>
    </dgm:pt>
    <dgm:pt modelId="{773BF117-CBB2-4B69-8A38-9A8A7F026BDD}" type="pres">
      <dgm:prSet presAssocID="{4D113DCE-307F-4554-98B9-C767EDF050F7}" presName="rootText" presStyleLbl="node3" presStyleIdx="6" presStyleCnt="9">
        <dgm:presLayoutVars>
          <dgm:chPref val="3"/>
        </dgm:presLayoutVars>
      </dgm:prSet>
      <dgm:spPr/>
    </dgm:pt>
    <dgm:pt modelId="{87AFA610-E696-4CC1-A817-6DE1F5A20FB4}" type="pres">
      <dgm:prSet presAssocID="{4D113DCE-307F-4554-98B9-C767EDF050F7}" presName="rootConnector" presStyleLbl="node3" presStyleIdx="6" presStyleCnt="9"/>
      <dgm:spPr/>
    </dgm:pt>
    <dgm:pt modelId="{9C382131-1BAE-496C-9923-4D79DEF38FBE}" type="pres">
      <dgm:prSet presAssocID="{4D113DCE-307F-4554-98B9-C767EDF050F7}" presName="hierChild4" presStyleCnt="0"/>
      <dgm:spPr/>
    </dgm:pt>
    <dgm:pt modelId="{2C6AADA2-AF03-45B7-8A8A-27DB5BCBA20E}" type="pres">
      <dgm:prSet presAssocID="{4D113DCE-307F-4554-98B9-C767EDF050F7}" presName="hierChild5" presStyleCnt="0"/>
      <dgm:spPr/>
    </dgm:pt>
    <dgm:pt modelId="{90876FA2-DB24-4511-8CE4-9AD7BC60448C}" type="pres">
      <dgm:prSet presAssocID="{F175B992-3FDB-4783-896B-051DD4F1DE5E}" presName="Name64" presStyleLbl="parChTrans1D3" presStyleIdx="7" presStyleCnt="9"/>
      <dgm:spPr/>
    </dgm:pt>
    <dgm:pt modelId="{26E65B3E-E9D3-4E0D-A556-206847D39161}" type="pres">
      <dgm:prSet presAssocID="{8042DF52-DE34-413E-ADEE-026FD0D5782C}" presName="hierRoot2" presStyleCnt="0">
        <dgm:presLayoutVars>
          <dgm:hierBranch val="init"/>
        </dgm:presLayoutVars>
      </dgm:prSet>
      <dgm:spPr/>
    </dgm:pt>
    <dgm:pt modelId="{C108D7A7-03E2-455E-AFAC-DF53697CAAE5}" type="pres">
      <dgm:prSet presAssocID="{8042DF52-DE34-413E-ADEE-026FD0D5782C}" presName="rootComposite" presStyleCnt="0"/>
      <dgm:spPr/>
    </dgm:pt>
    <dgm:pt modelId="{03A9795F-8DAE-4B0B-886A-A0211E305691}" type="pres">
      <dgm:prSet presAssocID="{8042DF52-DE34-413E-ADEE-026FD0D5782C}" presName="rootText" presStyleLbl="node3" presStyleIdx="7" presStyleCnt="9">
        <dgm:presLayoutVars>
          <dgm:chPref val="3"/>
        </dgm:presLayoutVars>
      </dgm:prSet>
      <dgm:spPr/>
    </dgm:pt>
    <dgm:pt modelId="{BFF8F932-B3C7-41DF-ABC6-588D8549A4E9}" type="pres">
      <dgm:prSet presAssocID="{8042DF52-DE34-413E-ADEE-026FD0D5782C}" presName="rootConnector" presStyleLbl="node3" presStyleIdx="7" presStyleCnt="9"/>
      <dgm:spPr/>
    </dgm:pt>
    <dgm:pt modelId="{BB19F038-7543-4D06-87D3-A89C4796E530}" type="pres">
      <dgm:prSet presAssocID="{8042DF52-DE34-413E-ADEE-026FD0D5782C}" presName="hierChild4" presStyleCnt="0"/>
      <dgm:spPr/>
    </dgm:pt>
    <dgm:pt modelId="{462CB270-9DB3-4732-AD6A-5112E2BE9B91}" type="pres">
      <dgm:prSet presAssocID="{2A9F2911-29FF-4559-9104-83C928F803BE}" presName="Name64" presStyleLbl="parChTrans1D4" presStyleIdx="3" presStyleCnt="5"/>
      <dgm:spPr/>
    </dgm:pt>
    <dgm:pt modelId="{4748AAEE-EC96-472A-90B1-2D6F3A880403}" type="pres">
      <dgm:prSet presAssocID="{62CA0198-1024-4393-84FC-F62D8B6306FF}" presName="hierRoot2" presStyleCnt="0">
        <dgm:presLayoutVars>
          <dgm:hierBranch val="init"/>
        </dgm:presLayoutVars>
      </dgm:prSet>
      <dgm:spPr/>
    </dgm:pt>
    <dgm:pt modelId="{34C23A0D-3A4D-45CB-9B43-B2C61E409BBD}" type="pres">
      <dgm:prSet presAssocID="{62CA0198-1024-4393-84FC-F62D8B6306FF}" presName="rootComposite" presStyleCnt="0"/>
      <dgm:spPr/>
    </dgm:pt>
    <dgm:pt modelId="{821E19C6-A1D2-41D9-ACA2-FC7409574642}" type="pres">
      <dgm:prSet presAssocID="{62CA0198-1024-4393-84FC-F62D8B6306FF}" presName="rootText" presStyleLbl="node4" presStyleIdx="3" presStyleCnt="4">
        <dgm:presLayoutVars>
          <dgm:chPref val="3"/>
        </dgm:presLayoutVars>
      </dgm:prSet>
      <dgm:spPr/>
    </dgm:pt>
    <dgm:pt modelId="{81F7AEBA-AC8A-419E-9C52-05C3F7AA3E65}" type="pres">
      <dgm:prSet presAssocID="{62CA0198-1024-4393-84FC-F62D8B6306FF}" presName="rootConnector" presStyleLbl="node4" presStyleIdx="3" presStyleCnt="4"/>
      <dgm:spPr/>
    </dgm:pt>
    <dgm:pt modelId="{7A3B560E-6A26-4E9A-ADB6-7A57DFC3EEA6}" type="pres">
      <dgm:prSet presAssocID="{62CA0198-1024-4393-84FC-F62D8B6306FF}" presName="hierChild4" presStyleCnt="0"/>
      <dgm:spPr/>
    </dgm:pt>
    <dgm:pt modelId="{AA216120-F329-4AE1-A9C9-795A54420AB3}" type="pres">
      <dgm:prSet presAssocID="{62CA0198-1024-4393-84FC-F62D8B6306FF}" presName="hierChild5" presStyleCnt="0"/>
      <dgm:spPr/>
    </dgm:pt>
    <dgm:pt modelId="{3BBD6464-8C2A-4F17-B802-1061E13600CE}" type="pres">
      <dgm:prSet presAssocID="{8042DF52-DE34-413E-ADEE-026FD0D5782C}" presName="hierChild5" presStyleCnt="0"/>
      <dgm:spPr/>
    </dgm:pt>
    <dgm:pt modelId="{BB7E5AEA-3ACB-4F94-A994-C937218C5987}" type="pres">
      <dgm:prSet presAssocID="{82DAA242-8E69-47DF-9F48-F59100DA25E0}" presName="Name115" presStyleLbl="parChTrans1D4" presStyleIdx="4" presStyleCnt="5"/>
      <dgm:spPr/>
    </dgm:pt>
    <dgm:pt modelId="{F167D4C8-F1D2-4B70-98D5-5C3937F9C701}" type="pres">
      <dgm:prSet presAssocID="{16AC7E5C-14EF-45B3-9B65-FF1D8C264047}" presName="hierRoot3" presStyleCnt="0">
        <dgm:presLayoutVars>
          <dgm:hierBranch val="init"/>
        </dgm:presLayoutVars>
      </dgm:prSet>
      <dgm:spPr/>
    </dgm:pt>
    <dgm:pt modelId="{32925CD9-D3AE-4025-9928-C59BEA65E1BE}" type="pres">
      <dgm:prSet presAssocID="{16AC7E5C-14EF-45B3-9B65-FF1D8C264047}" presName="rootComposite3" presStyleCnt="0"/>
      <dgm:spPr/>
    </dgm:pt>
    <dgm:pt modelId="{45882787-9D8F-486F-B9A6-07ECA0F94BBF}" type="pres">
      <dgm:prSet presAssocID="{16AC7E5C-14EF-45B3-9B65-FF1D8C264047}" presName="rootText3" presStyleLbl="asst3" presStyleIdx="0" presStyleCnt="1">
        <dgm:presLayoutVars>
          <dgm:chPref val="3"/>
        </dgm:presLayoutVars>
      </dgm:prSet>
      <dgm:spPr/>
    </dgm:pt>
    <dgm:pt modelId="{2D0D3369-738A-4100-A79E-2EE540C474B9}" type="pres">
      <dgm:prSet presAssocID="{16AC7E5C-14EF-45B3-9B65-FF1D8C264047}" presName="rootConnector3" presStyleLbl="asst3" presStyleIdx="0" presStyleCnt="1"/>
      <dgm:spPr/>
    </dgm:pt>
    <dgm:pt modelId="{7231F92B-511C-4CA1-967D-209FA2B63D17}" type="pres">
      <dgm:prSet presAssocID="{16AC7E5C-14EF-45B3-9B65-FF1D8C264047}" presName="hierChild6" presStyleCnt="0"/>
      <dgm:spPr/>
    </dgm:pt>
    <dgm:pt modelId="{AFAC296B-F1F0-4616-8A63-2247B277FF74}" type="pres">
      <dgm:prSet presAssocID="{16AC7E5C-14EF-45B3-9B65-FF1D8C264047}" presName="hierChild7" presStyleCnt="0"/>
      <dgm:spPr/>
    </dgm:pt>
    <dgm:pt modelId="{2A06CC9A-07E0-457C-84B6-5E69836A0C4D}" type="pres">
      <dgm:prSet presAssocID="{42D661C9-205A-4E9E-83C4-3BD9D55306DF}" presName="Name64" presStyleLbl="parChTrans1D3" presStyleIdx="8" presStyleCnt="9"/>
      <dgm:spPr/>
    </dgm:pt>
    <dgm:pt modelId="{DB74F674-3615-41E2-A482-8FBCBF650949}" type="pres">
      <dgm:prSet presAssocID="{C28B0A1E-636F-475B-B8DA-7B168C54761F}" presName="hierRoot2" presStyleCnt="0">
        <dgm:presLayoutVars>
          <dgm:hierBranch val="init"/>
        </dgm:presLayoutVars>
      </dgm:prSet>
      <dgm:spPr/>
    </dgm:pt>
    <dgm:pt modelId="{81BD00AC-4541-49F8-93CA-20030CE22ABA}" type="pres">
      <dgm:prSet presAssocID="{C28B0A1E-636F-475B-B8DA-7B168C54761F}" presName="rootComposite" presStyleCnt="0"/>
      <dgm:spPr/>
    </dgm:pt>
    <dgm:pt modelId="{D494CF85-ECD5-4D76-9237-66451289F001}" type="pres">
      <dgm:prSet presAssocID="{C28B0A1E-636F-475B-B8DA-7B168C54761F}" presName="rootText" presStyleLbl="node3" presStyleIdx="8" presStyleCnt="9">
        <dgm:presLayoutVars>
          <dgm:chPref val="3"/>
        </dgm:presLayoutVars>
      </dgm:prSet>
      <dgm:spPr/>
    </dgm:pt>
    <dgm:pt modelId="{9710744D-B6DA-427E-8CF6-A7EB81BFBC03}" type="pres">
      <dgm:prSet presAssocID="{C28B0A1E-636F-475B-B8DA-7B168C54761F}" presName="rootConnector" presStyleLbl="node3" presStyleIdx="8" presStyleCnt="9"/>
      <dgm:spPr/>
    </dgm:pt>
    <dgm:pt modelId="{F1EACB4D-3160-40C7-B4AB-636D542AA402}" type="pres">
      <dgm:prSet presAssocID="{C28B0A1E-636F-475B-B8DA-7B168C54761F}" presName="hierChild4" presStyleCnt="0"/>
      <dgm:spPr/>
    </dgm:pt>
    <dgm:pt modelId="{5F63E815-0A21-4D1E-A2D2-2DFEE70A298D}" type="pres">
      <dgm:prSet presAssocID="{C28B0A1E-636F-475B-B8DA-7B168C54761F}" presName="hierChild5" presStyleCnt="0"/>
      <dgm:spPr/>
    </dgm:pt>
    <dgm:pt modelId="{33E8519D-F65D-4361-8C8A-F8D12C9F2AB1}" type="pres">
      <dgm:prSet presAssocID="{BB6E10CC-76B0-4BEE-958C-4A33B6525078}" presName="hierChild5" presStyleCnt="0"/>
      <dgm:spPr/>
    </dgm:pt>
    <dgm:pt modelId="{1883095F-02CB-4BBC-B766-C348EB2F1824}" type="pres">
      <dgm:prSet presAssocID="{C12A91A2-49BB-4202-84D4-909E34AF5CEF}" presName="hierChild3" presStyleCnt="0"/>
      <dgm:spPr/>
    </dgm:pt>
  </dgm:ptLst>
  <dgm:cxnLst>
    <dgm:cxn modelId="{166DBBA1-2DB2-421C-A84D-F4F510B6AE88}" srcId="{BB6E10CC-76B0-4BEE-958C-4A33B6525078}" destId="{8042DF52-DE34-413E-ADEE-026FD0D5782C}" srcOrd="1" destOrd="0" parTransId="{F175B992-3FDB-4783-896B-051DD4F1DE5E}" sibTransId="{78C1BE95-7553-49AF-9C57-FD92F662B5DB}"/>
    <dgm:cxn modelId="{AC803173-373C-4451-9037-8D0E63E5439D}" type="presOf" srcId="{6B6A4B81-D57C-4027-9F69-CCDABE5D393D}" destId="{A730A6F4-DFEF-4CF0-909C-ACCA1D198E5F}" srcOrd="0" destOrd="0" presId="urn:microsoft.com/office/officeart/2009/3/layout/HorizontalOrganizationChart"/>
    <dgm:cxn modelId="{0158C7A3-DBC6-4973-AD27-F728ED6D8C50}" type="presOf" srcId="{D6C178B5-13B7-48E0-BCDD-8CB88E575C1D}" destId="{27D7D745-0D3B-4F83-83A8-B3831E4D4038}" srcOrd="0" destOrd="0" presId="urn:microsoft.com/office/officeart/2009/3/layout/HorizontalOrganizationChart"/>
    <dgm:cxn modelId="{BE4A1833-D360-4D2F-9CE1-C9AFCAE5D7EC}" srcId="{BB6E10CC-76B0-4BEE-958C-4A33B6525078}" destId="{4D113DCE-307F-4554-98B9-C767EDF050F7}" srcOrd="0" destOrd="0" parTransId="{2A621BEE-703C-4A16-9C58-5754BD604CF6}" sibTransId="{D2BE42F5-0602-4269-BBB4-037DC9D1E632}"/>
    <dgm:cxn modelId="{A796AD7C-15EB-43B5-A8C2-07163F979181}" srcId="{C12A91A2-49BB-4202-84D4-909E34AF5CEF}" destId="{BB6E10CC-76B0-4BEE-958C-4A33B6525078}" srcOrd="1" destOrd="0" parTransId="{78B23518-8653-47A8-BFCE-153F52FC5E7E}" sibTransId="{6265D4F9-F6D2-4620-9A90-96DCA9882064}"/>
    <dgm:cxn modelId="{92A57774-CFAF-4D11-870A-C835ED5B2808}" srcId="{9CE13D42-6BC9-49BB-9842-73963B8BF3CF}" destId="{8F61CDCB-D2F3-4320-A510-6A9BBF59FC81}" srcOrd="2" destOrd="0" parTransId="{E2F8708F-2088-4A9A-9BD0-DBD334891954}" sibTransId="{6A8DAD14-4AF7-4052-88DF-60D292C207D0}"/>
    <dgm:cxn modelId="{C47C49D0-917B-40C7-8BCC-A0C0301335A9}" type="presOf" srcId="{DE274A4F-CD63-4E63-AE4A-D38A157A3D43}" destId="{83CC9D1C-B86F-479C-BD4A-640830128B39}" srcOrd="1" destOrd="0" presId="urn:microsoft.com/office/officeart/2009/3/layout/HorizontalOrganizationChart"/>
    <dgm:cxn modelId="{28A113E4-DE48-4F5B-8CD2-E90385ACEFB3}" type="presOf" srcId="{BB6E10CC-76B0-4BEE-958C-4A33B6525078}" destId="{98952A16-80B3-4EFF-B19A-B4D44DBCB6A8}" srcOrd="0" destOrd="0" presId="urn:microsoft.com/office/officeart/2009/3/layout/HorizontalOrganizationChart"/>
    <dgm:cxn modelId="{B3449A04-0084-4350-AC7F-4D70255E9DB2}" srcId="{DC95DD91-B40B-419A-BAC5-E6181A3F22D7}" destId="{DF4FBDD1-1830-4BBF-BD62-A6F502DFB0A3}" srcOrd="0" destOrd="0" parTransId="{ABEDE7D6-FF07-4574-B4A7-78519B105608}" sibTransId="{A6E2E547-3CF4-43B0-A8EB-712291C5EBEF}"/>
    <dgm:cxn modelId="{69C50478-6C43-4A24-A771-889F1F255407}" type="presOf" srcId="{42D661C9-205A-4E9E-83C4-3BD9D55306DF}" destId="{2A06CC9A-07E0-457C-84B6-5E69836A0C4D}" srcOrd="0" destOrd="0" presId="urn:microsoft.com/office/officeart/2009/3/layout/HorizontalOrganizationChart"/>
    <dgm:cxn modelId="{34A2D132-3D8C-460B-8A5F-87160431E3CD}" srcId="{9CE13D42-6BC9-49BB-9842-73963B8BF3CF}" destId="{363C4EC5-2EB8-40BB-A24A-2FA6709D752F}" srcOrd="1" destOrd="0" parTransId="{E2CE57C0-A2F1-47A4-80E6-8627C10F826E}" sibTransId="{D3FAE84A-69BA-4E24-8530-7E540AA3DDE7}"/>
    <dgm:cxn modelId="{B2AB16AB-32AD-49B9-855F-044A566F3F63}" type="presOf" srcId="{4D113DCE-307F-4554-98B9-C767EDF050F7}" destId="{773BF117-CBB2-4B69-8A38-9A8A7F026BDD}" srcOrd="0" destOrd="0" presId="urn:microsoft.com/office/officeart/2009/3/layout/HorizontalOrganizationChart"/>
    <dgm:cxn modelId="{5C9A61B2-BCDF-4F01-99B8-AF7D96A8D431}" srcId="{C12A91A2-49BB-4202-84D4-909E34AF5CEF}" destId="{9CE13D42-6BC9-49BB-9842-73963B8BF3CF}" srcOrd="0" destOrd="0" parTransId="{5B879A37-6340-4015-992E-1FB850644029}" sibTransId="{22A3B9BE-6EEA-4182-886C-71802C933C30}"/>
    <dgm:cxn modelId="{1C93A21C-650C-4137-98F3-DDDB6C641CBC}" srcId="{9CE13D42-6BC9-49BB-9842-73963B8BF3CF}" destId="{2680ED21-B467-4DEB-B47C-47121709ECC1}" srcOrd="5" destOrd="0" parTransId="{91FE5711-BD4C-409F-8222-E888E19EDBED}" sibTransId="{2DD4DF2B-87EB-4FDF-B435-4260C879FF56}"/>
    <dgm:cxn modelId="{05034C82-322B-40C4-B986-298D178CEEDF}" type="presOf" srcId="{E2F8708F-2088-4A9A-9BD0-DBD334891954}" destId="{1C4C04EB-5D82-4F94-911F-3DF81004E85B}" srcOrd="0" destOrd="0" presId="urn:microsoft.com/office/officeart/2009/3/layout/HorizontalOrganizationChart"/>
    <dgm:cxn modelId="{4BB5A64D-993F-4CDD-8C1F-D87B9B539E4B}" type="presOf" srcId="{82DAA242-8E69-47DF-9F48-F59100DA25E0}" destId="{BB7E5AEA-3ACB-4F94-A994-C937218C5987}" srcOrd="0" destOrd="0" presId="urn:microsoft.com/office/officeart/2009/3/layout/HorizontalOrganizationChart"/>
    <dgm:cxn modelId="{6D5FC1FF-54D6-4AF4-833A-0C1773D9E1FE}" type="presOf" srcId="{C28B0A1E-636F-475B-B8DA-7B168C54761F}" destId="{9710744D-B6DA-427E-8CF6-A7EB81BFBC03}" srcOrd="1" destOrd="0" presId="urn:microsoft.com/office/officeart/2009/3/layout/HorizontalOrganizationChart"/>
    <dgm:cxn modelId="{7A2C1C91-276E-40B9-94CF-F6424BD9C20D}" srcId="{FC701BCA-D0D1-4B4B-ACD7-6E278071DB28}" destId="{C12A91A2-49BB-4202-84D4-909E34AF5CEF}" srcOrd="0" destOrd="0" parTransId="{91956EF7-4F5D-422A-B9F5-C92D5E8DB1A6}" sibTransId="{925C58A4-2C80-46CB-9A08-86888B59ECF3}"/>
    <dgm:cxn modelId="{2E9E252D-907B-4701-8E94-E3E7855AFF58}" type="presOf" srcId="{BB6E10CC-76B0-4BEE-958C-4A33B6525078}" destId="{152FA71F-9746-4A6F-BB85-2863731B03CC}" srcOrd="1" destOrd="0" presId="urn:microsoft.com/office/officeart/2009/3/layout/HorizontalOrganizationChart"/>
    <dgm:cxn modelId="{37D3BBB9-E5B4-4701-BE0A-43DCF6B93CB7}" type="presOf" srcId="{FC701BCA-D0D1-4B4B-ACD7-6E278071DB28}" destId="{770A3FBE-350F-4FC9-A663-F29A7BEBC676}" srcOrd="0" destOrd="0" presId="urn:microsoft.com/office/officeart/2009/3/layout/HorizontalOrganizationChart"/>
    <dgm:cxn modelId="{25444472-E7A3-4D62-BA65-57C4D09D9FF6}" type="presOf" srcId="{AA648B29-2AC6-436A-908A-8D4652B490B2}" destId="{75D58228-ACC1-4E84-876C-4521B58BF10C}" srcOrd="1" destOrd="0" presId="urn:microsoft.com/office/officeart/2009/3/layout/HorizontalOrganizationChart"/>
    <dgm:cxn modelId="{56735DB9-8940-4016-8516-0E1F03451946}" type="presOf" srcId="{DF4FBDD1-1830-4BBF-BD62-A6F502DFB0A3}" destId="{8D3A3DC1-E06B-4F15-8082-43D5CE6D51A3}" srcOrd="1" destOrd="0" presId="urn:microsoft.com/office/officeart/2009/3/layout/HorizontalOrganizationChart"/>
    <dgm:cxn modelId="{0129202A-3946-4FD4-8EA8-28B076FC83EC}" type="presOf" srcId="{DF4FBDD1-1830-4BBF-BD62-A6F502DFB0A3}" destId="{BD5BD041-E0D9-4C4B-AAF3-3AA263C8DD80}" srcOrd="0" destOrd="0" presId="urn:microsoft.com/office/officeart/2009/3/layout/HorizontalOrganizationChart"/>
    <dgm:cxn modelId="{C106E140-0AB7-4508-940F-C49AFEF143BD}" type="presOf" srcId="{2680ED21-B467-4DEB-B47C-47121709ECC1}" destId="{88DA994C-86F8-4FE4-9B36-989E090FF1E1}" srcOrd="1" destOrd="0" presId="urn:microsoft.com/office/officeart/2009/3/layout/HorizontalOrganizationChart"/>
    <dgm:cxn modelId="{09CF10A3-430F-4BAD-94E5-5AE4F15EB9DB}" srcId="{9CE13D42-6BC9-49BB-9842-73963B8BF3CF}" destId="{D6C178B5-13B7-48E0-BCDD-8CB88E575C1D}" srcOrd="4" destOrd="0" parTransId="{6B6A4B81-D57C-4027-9F69-CCDABE5D393D}" sibTransId="{8EB62CA5-BBD5-4730-9EB7-37935FF858FC}"/>
    <dgm:cxn modelId="{D1F041C1-3C0A-4660-B0C9-7B2EA00C707E}" type="presOf" srcId="{AA648B29-2AC6-436A-908A-8D4652B490B2}" destId="{6CC56560-0E26-4A8E-B629-38564ACCB981}" srcOrd="0" destOrd="0" presId="urn:microsoft.com/office/officeart/2009/3/layout/HorizontalOrganizationChart"/>
    <dgm:cxn modelId="{1DB3D2AD-D79C-44E7-BCD2-BFFD89FA833E}" type="presOf" srcId="{16AC7E5C-14EF-45B3-9B65-FF1D8C264047}" destId="{45882787-9D8F-486F-B9A6-07ECA0F94BBF}" srcOrd="0" destOrd="0" presId="urn:microsoft.com/office/officeart/2009/3/layout/HorizontalOrganizationChart"/>
    <dgm:cxn modelId="{1585D377-5032-48BC-8DF2-A6DC8DEB72B3}" type="presOf" srcId="{8F61CDCB-D2F3-4320-A510-6A9BBF59FC81}" destId="{55FA37DB-1C0F-410A-A35F-B9A13C2C78FA}" srcOrd="0" destOrd="0" presId="urn:microsoft.com/office/officeart/2009/3/layout/HorizontalOrganizationChart"/>
    <dgm:cxn modelId="{2120B2B5-D339-4EBE-BFC9-1B58AC7F1742}" type="presOf" srcId="{62CA0198-1024-4393-84FC-F62D8B6306FF}" destId="{821E19C6-A1D2-41D9-ACA2-FC7409574642}" srcOrd="0" destOrd="0" presId="urn:microsoft.com/office/officeart/2009/3/layout/HorizontalOrganizationChart"/>
    <dgm:cxn modelId="{52666944-7DD3-4CB4-93AE-5CB564DCD56B}" type="presOf" srcId="{D6C178B5-13B7-48E0-BCDD-8CB88E575C1D}" destId="{E0355F65-3CAE-4ECF-A712-07EA2CA79A03}" srcOrd="1" destOrd="0" presId="urn:microsoft.com/office/officeart/2009/3/layout/HorizontalOrganizationChart"/>
    <dgm:cxn modelId="{6BA69C5C-701D-4325-85D1-C7AA2573AD75}" type="presOf" srcId="{DC95DD91-B40B-419A-BAC5-E6181A3F22D7}" destId="{E836B1B5-4B09-4404-8008-DF9FD734A884}" srcOrd="1" destOrd="0" presId="urn:microsoft.com/office/officeart/2009/3/layout/HorizontalOrganizationChart"/>
    <dgm:cxn modelId="{53C1ABE5-1C04-417C-80EC-EF196E077F33}" srcId="{DE274A4F-CD63-4E63-AE4A-D38A157A3D43}" destId="{DC95DD91-B40B-419A-BAC5-E6181A3F22D7}" srcOrd="0" destOrd="0" parTransId="{7756EA4B-05F0-416D-AD62-71F0E3476263}" sibTransId="{A53C6089-C2DA-4E4E-ACFB-893E0D7F1FDB}"/>
    <dgm:cxn modelId="{E7B4881D-258C-4405-8638-41AC05E71C41}" type="presOf" srcId="{DC95DD91-B40B-419A-BAC5-E6181A3F22D7}" destId="{7525D237-FC69-4C96-80B0-948F2CBA856A}" srcOrd="0" destOrd="0" presId="urn:microsoft.com/office/officeart/2009/3/layout/HorizontalOrganizationChart"/>
    <dgm:cxn modelId="{4A5F5ADC-566E-48EB-9083-FDD7019DC3F4}" srcId="{9CE13D42-6BC9-49BB-9842-73963B8BF3CF}" destId="{DE274A4F-CD63-4E63-AE4A-D38A157A3D43}" srcOrd="0" destOrd="0" parTransId="{3F6EA551-4D2E-48C9-A9A7-C1BADAC06C7A}" sibTransId="{4CF694F9-5328-4D4B-B6F7-62B605E2B91F}"/>
    <dgm:cxn modelId="{FA6ED919-6268-4274-A2D4-F665611B02B2}" type="presOf" srcId="{91FE5711-BD4C-409F-8222-E888E19EDBED}" destId="{8B9A9E96-2F3A-4D40-ABDD-D9067E0EE641}" srcOrd="0" destOrd="0" presId="urn:microsoft.com/office/officeart/2009/3/layout/HorizontalOrganizationChart"/>
    <dgm:cxn modelId="{121D08DC-F967-46DB-B655-576A8FD37C15}" type="presOf" srcId="{8F61CDCB-D2F3-4320-A510-6A9BBF59FC81}" destId="{39BC4014-E3A3-4C0D-9C89-8ACC9EB4237D}" srcOrd="1" destOrd="0" presId="urn:microsoft.com/office/officeart/2009/3/layout/HorizontalOrganizationChart"/>
    <dgm:cxn modelId="{60F6AF98-176D-4F2D-9D7B-406063F0CCD1}" type="presOf" srcId="{78B23518-8653-47A8-BFCE-153F52FC5E7E}" destId="{1182D88E-EF31-4FEB-A0CF-EF96901220B1}" srcOrd="0" destOrd="0" presId="urn:microsoft.com/office/officeart/2009/3/layout/HorizontalOrganizationChart"/>
    <dgm:cxn modelId="{C599D69B-4C2C-48EF-8846-6E64B36015E6}" type="presOf" srcId="{363C4EC5-2EB8-40BB-A24A-2FA6709D752F}" destId="{C3969962-C556-4B2D-BAC5-ADA22AF61200}" srcOrd="1" destOrd="0" presId="urn:microsoft.com/office/officeart/2009/3/layout/HorizontalOrganizationChart"/>
    <dgm:cxn modelId="{337FC488-7435-48D9-AB61-FD1532B3EE01}" type="presOf" srcId="{14DC4112-E384-4D8D-8980-11F212758B22}" destId="{AFB01A45-48EC-47CB-8CF9-A41F5B2EF8E2}" srcOrd="0" destOrd="0" presId="urn:microsoft.com/office/officeart/2009/3/layout/HorizontalOrganizationChart"/>
    <dgm:cxn modelId="{00E7321D-E1B7-46EE-8043-3F4391AADC64}" type="presOf" srcId="{DE274A4F-CD63-4E63-AE4A-D38A157A3D43}" destId="{11652711-4081-4258-875A-350DBA69DD91}" srcOrd="0" destOrd="0" presId="urn:microsoft.com/office/officeart/2009/3/layout/HorizontalOrganizationChart"/>
    <dgm:cxn modelId="{701B3A14-2486-47B9-B13F-E963D81931EA}" type="presOf" srcId="{62CA0198-1024-4393-84FC-F62D8B6306FF}" destId="{81F7AEBA-AC8A-419E-9C52-05C3F7AA3E65}" srcOrd="1" destOrd="0" presId="urn:microsoft.com/office/officeart/2009/3/layout/HorizontalOrganizationChart"/>
    <dgm:cxn modelId="{B7C50176-0344-4553-89D0-E86DB40F0321}" type="presOf" srcId="{2A621BEE-703C-4A16-9C58-5754BD604CF6}" destId="{D52D6A8E-37DB-4E13-85F0-3DC4ED7AB0AB}" srcOrd="0" destOrd="0" presId="urn:microsoft.com/office/officeart/2009/3/layout/HorizontalOrganizationChart"/>
    <dgm:cxn modelId="{E0C7C811-A9CD-41F1-B2B8-665DE97E9D8C}" type="presOf" srcId="{3F6EA551-4D2E-48C9-A9A7-C1BADAC06C7A}" destId="{C272F56A-9D5B-4A0F-BC66-DF0F6D0110FB}" srcOrd="0" destOrd="0" presId="urn:microsoft.com/office/officeart/2009/3/layout/HorizontalOrganizationChart"/>
    <dgm:cxn modelId="{24FCAEAE-B547-449B-9FB5-044226457C36}" srcId="{8042DF52-DE34-413E-ADEE-026FD0D5782C}" destId="{62CA0198-1024-4393-84FC-F62D8B6306FF}" srcOrd="0" destOrd="0" parTransId="{2A9F2911-29FF-4559-9104-83C928F803BE}" sibTransId="{491850B3-0595-4BC6-8879-A2BEC4876626}"/>
    <dgm:cxn modelId="{F9DDB912-392B-498C-8392-8A1E159EE520}" type="presOf" srcId="{9CE13D42-6BC9-49BB-9842-73963B8BF3CF}" destId="{57C70FFF-D516-4F49-91CF-2E2F196A93C8}" srcOrd="1" destOrd="0" presId="urn:microsoft.com/office/officeart/2009/3/layout/HorizontalOrganizationChart"/>
    <dgm:cxn modelId="{40D469F1-A4C5-4041-B905-B7EDE1910D0F}" type="presOf" srcId="{ABEDE7D6-FF07-4574-B4A7-78519B105608}" destId="{05E0E185-D6A1-40CE-948A-3CC3CE28FEF1}" srcOrd="0" destOrd="0" presId="urn:microsoft.com/office/officeart/2009/3/layout/HorizontalOrganizationChart"/>
    <dgm:cxn modelId="{3A843558-E789-4BBB-9EFE-A5DBB11A721F}" srcId="{8F61CDCB-D2F3-4320-A510-6A9BBF59FC81}" destId="{AA648B29-2AC6-436A-908A-8D4652B490B2}" srcOrd="0" destOrd="0" parTransId="{14DC4112-E384-4D8D-8980-11F212758B22}" sibTransId="{0F308E66-118C-4D48-8930-F16A1AB34E4B}"/>
    <dgm:cxn modelId="{068F9719-22C1-441B-A611-10CE50C87830}" type="presOf" srcId="{2A9F2911-29FF-4559-9104-83C928F803BE}" destId="{462CB270-9DB3-4732-AD6A-5112E2BE9B91}" srcOrd="0" destOrd="0" presId="urn:microsoft.com/office/officeart/2009/3/layout/HorizontalOrganizationChart"/>
    <dgm:cxn modelId="{9F105BC3-7C00-49DC-A72E-778E84D06174}" type="presOf" srcId="{8042DF52-DE34-413E-ADEE-026FD0D5782C}" destId="{BFF8F932-B3C7-41DF-ABC6-588D8549A4E9}" srcOrd="1" destOrd="0" presId="urn:microsoft.com/office/officeart/2009/3/layout/HorizontalOrganizationChart"/>
    <dgm:cxn modelId="{8250952A-36A1-406F-A6BE-BFC793EB80B9}" type="presOf" srcId="{04FCCEE4-2F40-43EE-91BC-A76F792CD47D}" destId="{B0CE2702-4317-47C4-B1F0-22400F26CA18}" srcOrd="0" destOrd="0" presId="urn:microsoft.com/office/officeart/2009/3/layout/HorizontalOrganizationChart"/>
    <dgm:cxn modelId="{D4389864-FF5C-4653-ADD4-92D0CCB213D6}" type="presOf" srcId="{2680ED21-B467-4DEB-B47C-47121709ECC1}" destId="{C1C63279-DCD0-47E7-8868-20F23902EB65}" srcOrd="0" destOrd="0" presId="urn:microsoft.com/office/officeart/2009/3/layout/HorizontalOrganizationChart"/>
    <dgm:cxn modelId="{4360A2A6-10D1-4986-9740-91185A58FAA1}" type="presOf" srcId="{5B879A37-6340-4015-992E-1FB850644029}" destId="{357885A4-1296-4E8A-8A98-314965DAFE89}" srcOrd="0" destOrd="0" presId="urn:microsoft.com/office/officeart/2009/3/layout/HorizontalOrganizationChart"/>
    <dgm:cxn modelId="{72E0FC2A-0F5E-47D8-9CCE-68858DFCEA51}" type="presOf" srcId="{9CE13D42-6BC9-49BB-9842-73963B8BF3CF}" destId="{82CAD614-6A5B-4687-82EA-49662AEC3C5B}" srcOrd="0" destOrd="0" presId="urn:microsoft.com/office/officeart/2009/3/layout/HorizontalOrganizationChart"/>
    <dgm:cxn modelId="{9FF0374D-5F70-4F76-A547-AA152BCD387D}" type="presOf" srcId="{C28B0A1E-636F-475B-B8DA-7B168C54761F}" destId="{D494CF85-ECD5-4D76-9237-66451289F001}" srcOrd="0" destOrd="0" presId="urn:microsoft.com/office/officeart/2009/3/layout/HorizontalOrganizationChart"/>
    <dgm:cxn modelId="{DFA191ED-B164-4E49-93CF-C029A12F3502}" type="presOf" srcId="{4D113DCE-307F-4554-98B9-C767EDF050F7}" destId="{87AFA610-E696-4CC1-A817-6DE1F5A20FB4}" srcOrd="1" destOrd="0" presId="urn:microsoft.com/office/officeart/2009/3/layout/HorizontalOrganizationChart"/>
    <dgm:cxn modelId="{99E3A032-5CC6-4E36-8FF6-AD363BF97465}" type="presOf" srcId="{363C4EC5-2EB8-40BB-A24A-2FA6709D752F}" destId="{F2159A37-EBD7-4C0F-A6F5-33831902C5D6}" srcOrd="0" destOrd="0" presId="urn:microsoft.com/office/officeart/2009/3/layout/HorizontalOrganizationChart"/>
    <dgm:cxn modelId="{61F288F2-D20C-4F45-A220-D3F62C1FBE01}" srcId="{8042DF52-DE34-413E-ADEE-026FD0D5782C}" destId="{16AC7E5C-14EF-45B3-9B65-FF1D8C264047}" srcOrd="1" destOrd="0" parTransId="{82DAA242-8E69-47DF-9F48-F59100DA25E0}" sibTransId="{C2FAB296-EED6-405D-B8EE-69D7A28EAE15}"/>
    <dgm:cxn modelId="{05B2465D-6491-4E3B-B4B5-45673216AD9F}" type="presOf" srcId="{8042DF52-DE34-413E-ADEE-026FD0D5782C}" destId="{03A9795F-8DAE-4B0B-886A-A0211E305691}" srcOrd="0" destOrd="0" presId="urn:microsoft.com/office/officeart/2009/3/layout/HorizontalOrganizationChart"/>
    <dgm:cxn modelId="{9686A51C-1A6D-471A-B466-8BCA29FF7802}" type="presOf" srcId="{7756EA4B-05F0-416D-AD62-71F0E3476263}" destId="{EC72C844-5183-4F52-864C-1C21A49EDA86}" srcOrd="0" destOrd="0" presId="urn:microsoft.com/office/officeart/2009/3/layout/HorizontalOrganizationChart"/>
    <dgm:cxn modelId="{E0A2296C-378C-42A2-A30A-8A6AA03B5295}" type="presOf" srcId="{8C0EB54E-F7E9-4D03-95D5-6672EFF6A0BB}" destId="{B7C044C6-9D4B-43AC-91EC-AF5B8F91C92D}" srcOrd="0" destOrd="0" presId="urn:microsoft.com/office/officeart/2009/3/layout/HorizontalOrganizationChart"/>
    <dgm:cxn modelId="{0A1C8328-2FAA-4B90-8573-944EDCACFCFA}" type="presOf" srcId="{F175B992-3FDB-4783-896B-051DD4F1DE5E}" destId="{90876FA2-DB24-4511-8CE4-9AD7BC60448C}" srcOrd="0" destOrd="0" presId="urn:microsoft.com/office/officeart/2009/3/layout/HorizontalOrganizationChart"/>
    <dgm:cxn modelId="{D10331EF-9A32-4FA8-9569-C3A6F1218C5A}" type="presOf" srcId="{E2CE57C0-A2F1-47A4-80E6-8627C10F826E}" destId="{0E1409B6-2FFB-441F-BA6F-C91457D8375F}" srcOrd="0" destOrd="0" presId="urn:microsoft.com/office/officeart/2009/3/layout/HorizontalOrganizationChart"/>
    <dgm:cxn modelId="{61405416-E35F-40CA-AF45-E24FBA7E6CCF}" srcId="{BB6E10CC-76B0-4BEE-958C-4A33B6525078}" destId="{C28B0A1E-636F-475B-B8DA-7B168C54761F}" srcOrd="2" destOrd="0" parTransId="{42D661C9-205A-4E9E-83C4-3BD9D55306DF}" sibTransId="{07A228E4-B585-4A36-8824-FE24C155DF91}"/>
    <dgm:cxn modelId="{A9FA559C-2083-45B2-A709-E8FBC017B592}" type="presOf" srcId="{16AC7E5C-14EF-45B3-9B65-FF1D8C264047}" destId="{2D0D3369-738A-4100-A79E-2EE540C474B9}" srcOrd="1" destOrd="0" presId="urn:microsoft.com/office/officeart/2009/3/layout/HorizontalOrganizationChart"/>
    <dgm:cxn modelId="{0F6E4ED2-6CE5-4460-9963-E07BECAAD13A}" type="presOf" srcId="{C12A91A2-49BB-4202-84D4-909E34AF5CEF}" destId="{8E214701-59FE-4C6D-8C55-E60F55379217}" srcOrd="0" destOrd="0" presId="urn:microsoft.com/office/officeart/2009/3/layout/HorizontalOrganizationChart"/>
    <dgm:cxn modelId="{D8048931-9E46-41AA-BCD3-2E3721A5D80A}" srcId="{9CE13D42-6BC9-49BB-9842-73963B8BF3CF}" destId="{8C0EB54E-F7E9-4D03-95D5-6672EFF6A0BB}" srcOrd="3" destOrd="0" parTransId="{04FCCEE4-2F40-43EE-91BC-A76F792CD47D}" sibTransId="{2F1D341C-1D46-4A1F-9B17-BDD50C603411}"/>
    <dgm:cxn modelId="{66A417FD-8409-4911-9B9B-AEE30D05957F}" type="presOf" srcId="{C12A91A2-49BB-4202-84D4-909E34AF5CEF}" destId="{8799BC62-88A9-4999-9CC3-0D3579BA554B}" srcOrd="1" destOrd="0" presId="urn:microsoft.com/office/officeart/2009/3/layout/HorizontalOrganizationChart"/>
    <dgm:cxn modelId="{C524C959-1AF4-40F3-89A8-C421E0D84D6D}" type="presOf" srcId="{8C0EB54E-F7E9-4D03-95D5-6672EFF6A0BB}" destId="{E22706F4-26A7-43E0-8DD1-F94955F54342}" srcOrd="1" destOrd="0" presId="urn:microsoft.com/office/officeart/2009/3/layout/HorizontalOrganizationChart"/>
    <dgm:cxn modelId="{86A42003-2B6F-455E-BB01-6EBF0429CA34}" type="presParOf" srcId="{770A3FBE-350F-4FC9-A663-F29A7BEBC676}" destId="{C36E5B95-1AE6-4DC5-9F3B-68404C6CCE4B}" srcOrd="0" destOrd="0" presId="urn:microsoft.com/office/officeart/2009/3/layout/HorizontalOrganizationChart"/>
    <dgm:cxn modelId="{644DFFD9-D934-4B2F-A53C-2DCEDB529C15}" type="presParOf" srcId="{C36E5B95-1AE6-4DC5-9F3B-68404C6CCE4B}" destId="{74FF4026-D7A2-417E-BED4-94E6F1556358}" srcOrd="0" destOrd="0" presId="urn:microsoft.com/office/officeart/2009/3/layout/HorizontalOrganizationChart"/>
    <dgm:cxn modelId="{E666B4DE-8586-4E01-A37B-07D8B2D7F6B3}" type="presParOf" srcId="{74FF4026-D7A2-417E-BED4-94E6F1556358}" destId="{8E214701-59FE-4C6D-8C55-E60F55379217}" srcOrd="0" destOrd="0" presId="urn:microsoft.com/office/officeart/2009/3/layout/HorizontalOrganizationChart"/>
    <dgm:cxn modelId="{62BF77FD-9759-43D9-8222-7281285A2C6C}" type="presParOf" srcId="{74FF4026-D7A2-417E-BED4-94E6F1556358}" destId="{8799BC62-88A9-4999-9CC3-0D3579BA554B}" srcOrd="1" destOrd="0" presId="urn:microsoft.com/office/officeart/2009/3/layout/HorizontalOrganizationChart"/>
    <dgm:cxn modelId="{54AE1343-37B9-4D45-AC36-EFA3FC648CE8}" type="presParOf" srcId="{C36E5B95-1AE6-4DC5-9F3B-68404C6CCE4B}" destId="{00C69C4E-4085-46E0-992C-1799D56C67EC}" srcOrd="1" destOrd="0" presId="urn:microsoft.com/office/officeart/2009/3/layout/HorizontalOrganizationChart"/>
    <dgm:cxn modelId="{556A4658-D071-4D48-A71F-CBE79BDEA813}" type="presParOf" srcId="{00C69C4E-4085-46E0-992C-1799D56C67EC}" destId="{357885A4-1296-4E8A-8A98-314965DAFE89}" srcOrd="0" destOrd="0" presId="urn:microsoft.com/office/officeart/2009/3/layout/HorizontalOrganizationChart"/>
    <dgm:cxn modelId="{4D772552-A74E-4746-A088-3EDF10F97DC6}" type="presParOf" srcId="{00C69C4E-4085-46E0-992C-1799D56C67EC}" destId="{331890C5-1507-456C-BCB9-2486B25E5A68}" srcOrd="1" destOrd="0" presId="urn:microsoft.com/office/officeart/2009/3/layout/HorizontalOrganizationChart"/>
    <dgm:cxn modelId="{87CB79FE-8090-43CE-814A-A3DCE1150598}" type="presParOf" srcId="{331890C5-1507-456C-BCB9-2486B25E5A68}" destId="{BD04B924-4A52-4C9E-AF47-17C2F13A1441}" srcOrd="0" destOrd="0" presId="urn:microsoft.com/office/officeart/2009/3/layout/HorizontalOrganizationChart"/>
    <dgm:cxn modelId="{1C0CE79E-6079-468A-A519-1E1925988BFA}" type="presParOf" srcId="{BD04B924-4A52-4C9E-AF47-17C2F13A1441}" destId="{82CAD614-6A5B-4687-82EA-49662AEC3C5B}" srcOrd="0" destOrd="0" presId="urn:microsoft.com/office/officeart/2009/3/layout/HorizontalOrganizationChart"/>
    <dgm:cxn modelId="{32BC2B26-0F23-469D-A853-0618DA21A73B}" type="presParOf" srcId="{BD04B924-4A52-4C9E-AF47-17C2F13A1441}" destId="{57C70FFF-D516-4F49-91CF-2E2F196A93C8}" srcOrd="1" destOrd="0" presId="urn:microsoft.com/office/officeart/2009/3/layout/HorizontalOrganizationChart"/>
    <dgm:cxn modelId="{016EDCDF-EC51-4929-A6BA-99131FA28A96}" type="presParOf" srcId="{331890C5-1507-456C-BCB9-2486B25E5A68}" destId="{E58DA0C3-D8F5-458A-986E-731F10ECA153}" srcOrd="1" destOrd="0" presId="urn:microsoft.com/office/officeart/2009/3/layout/HorizontalOrganizationChart"/>
    <dgm:cxn modelId="{91C40085-6346-4CA4-8D4E-F3C46209FA14}" type="presParOf" srcId="{E58DA0C3-D8F5-458A-986E-731F10ECA153}" destId="{C272F56A-9D5B-4A0F-BC66-DF0F6D0110FB}" srcOrd="0" destOrd="0" presId="urn:microsoft.com/office/officeart/2009/3/layout/HorizontalOrganizationChart"/>
    <dgm:cxn modelId="{74A631C5-E8BE-4116-990D-C3F101CE6B69}" type="presParOf" srcId="{E58DA0C3-D8F5-458A-986E-731F10ECA153}" destId="{1993F3B6-636C-46FE-83A7-0D76ED954524}" srcOrd="1" destOrd="0" presId="urn:microsoft.com/office/officeart/2009/3/layout/HorizontalOrganizationChart"/>
    <dgm:cxn modelId="{E1A7CBD1-9948-4B5B-B816-D9FB88CA4C61}" type="presParOf" srcId="{1993F3B6-636C-46FE-83A7-0D76ED954524}" destId="{72FC52B8-EBD7-4A8D-9BA5-4E49F1021A4D}" srcOrd="0" destOrd="0" presId="urn:microsoft.com/office/officeart/2009/3/layout/HorizontalOrganizationChart"/>
    <dgm:cxn modelId="{BF74B5B1-EFA9-46ED-910E-9C9F1ABAD577}" type="presParOf" srcId="{72FC52B8-EBD7-4A8D-9BA5-4E49F1021A4D}" destId="{11652711-4081-4258-875A-350DBA69DD91}" srcOrd="0" destOrd="0" presId="urn:microsoft.com/office/officeart/2009/3/layout/HorizontalOrganizationChart"/>
    <dgm:cxn modelId="{AED50CD9-8174-4DB7-A49F-2D714B59E2D5}" type="presParOf" srcId="{72FC52B8-EBD7-4A8D-9BA5-4E49F1021A4D}" destId="{83CC9D1C-B86F-479C-BD4A-640830128B39}" srcOrd="1" destOrd="0" presId="urn:microsoft.com/office/officeart/2009/3/layout/HorizontalOrganizationChart"/>
    <dgm:cxn modelId="{E7ECBE68-2822-4715-A222-335FCBE1E598}" type="presParOf" srcId="{1993F3B6-636C-46FE-83A7-0D76ED954524}" destId="{6384642D-8CC6-48FE-8683-1DF80579F03C}" srcOrd="1" destOrd="0" presId="urn:microsoft.com/office/officeart/2009/3/layout/HorizontalOrganizationChart"/>
    <dgm:cxn modelId="{CF4697E5-7D9C-4774-AC89-B808B34ACE73}" type="presParOf" srcId="{6384642D-8CC6-48FE-8683-1DF80579F03C}" destId="{EC72C844-5183-4F52-864C-1C21A49EDA86}" srcOrd="0" destOrd="0" presId="urn:microsoft.com/office/officeart/2009/3/layout/HorizontalOrganizationChart"/>
    <dgm:cxn modelId="{D4779279-BE5F-47DD-802C-97F214F0ECC7}" type="presParOf" srcId="{6384642D-8CC6-48FE-8683-1DF80579F03C}" destId="{8858768E-6907-4815-B783-7E299868BA29}" srcOrd="1" destOrd="0" presId="urn:microsoft.com/office/officeart/2009/3/layout/HorizontalOrganizationChart"/>
    <dgm:cxn modelId="{A77DC6DA-7B1D-4251-ABE2-3ACD092B97DD}" type="presParOf" srcId="{8858768E-6907-4815-B783-7E299868BA29}" destId="{303210F0-7686-4F5E-8472-61DC884CBF69}" srcOrd="0" destOrd="0" presId="urn:microsoft.com/office/officeart/2009/3/layout/HorizontalOrganizationChart"/>
    <dgm:cxn modelId="{39CBFF92-10F4-4B0E-92C9-D91FE66627A1}" type="presParOf" srcId="{303210F0-7686-4F5E-8472-61DC884CBF69}" destId="{7525D237-FC69-4C96-80B0-948F2CBA856A}" srcOrd="0" destOrd="0" presId="urn:microsoft.com/office/officeart/2009/3/layout/HorizontalOrganizationChart"/>
    <dgm:cxn modelId="{A9C7F645-5BA6-416F-B424-A841D47C1F98}" type="presParOf" srcId="{303210F0-7686-4F5E-8472-61DC884CBF69}" destId="{E836B1B5-4B09-4404-8008-DF9FD734A884}" srcOrd="1" destOrd="0" presId="urn:microsoft.com/office/officeart/2009/3/layout/HorizontalOrganizationChart"/>
    <dgm:cxn modelId="{1684A5CE-F14B-430C-8372-1134294C5A2C}" type="presParOf" srcId="{8858768E-6907-4815-B783-7E299868BA29}" destId="{3C4DB69E-2344-4060-AD47-F29AEA82BD4A}" srcOrd="1" destOrd="0" presId="urn:microsoft.com/office/officeart/2009/3/layout/HorizontalOrganizationChart"/>
    <dgm:cxn modelId="{758CD017-44C7-4BCA-821B-C1B122C1713C}" type="presParOf" srcId="{3C4DB69E-2344-4060-AD47-F29AEA82BD4A}" destId="{05E0E185-D6A1-40CE-948A-3CC3CE28FEF1}" srcOrd="0" destOrd="0" presId="urn:microsoft.com/office/officeart/2009/3/layout/HorizontalOrganizationChart"/>
    <dgm:cxn modelId="{01B9B1FB-F3D7-4C4D-BA1B-B0CFEB66985B}" type="presParOf" srcId="{3C4DB69E-2344-4060-AD47-F29AEA82BD4A}" destId="{7F7EC385-EC89-4246-BA24-1A6855CC52B2}" srcOrd="1" destOrd="0" presId="urn:microsoft.com/office/officeart/2009/3/layout/HorizontalOrganizationChart"/>
    <dgm:cxn modelId="{91852F41-0AF0-4292-BC1A-CB2B37FACF07}" type="presParOf" srcId="{7F7EC385-EC89-4246-BA24-1A6855CC52B2}" destId="{E4418A6A-CD4C-45DA-8391-9EAE787B81EA}" srcOrd="0" destOrd="0" presId="urn:microsoft.com/office/officeart/2009/3/layout/HorizontalOrganizationChart"/>
    <dgm:cxn modelId="{160A31F9-C33A-49F8-A14B-DA81D9547879}" type="presParOf" srcId="{E4418A6A-CD4C-45DA-8391-9EAE787B81EA}" destId="{BD5BD041-E0D9-4C4B-AAF3-3AA263C8DD80}" srcOrd="0" destOrd="0" presId="urn:microsoft.com/office/officeart/2009/3/layout/HorizontalOrganizationChart"/>
    <dgm:cxn modelId="{7687A821-4548-4031-95FE-DC0DDDC18FA5}" type="presParOf" srcId="{E4418A6A-CD4C-45DA-8391-9EAE787B81EA}" destId="{8D3A3DC1-E06B-4F15-8082-43D5CE6D51A3}" srcOrd="1" destOrd="0" presId="urn:microsoft.com/office/officeart/2009/3/layout/HorizontalOrganizationChart"/>
    <dgm:cxn modelId="{AE2A4CFE-7F88-4079-B3A1-6444A13B19A0}" type="presParOf" srcId="{7F7EC385-EC89-4246-BA24-1A6855CC52B2}" destId="{31C6D1E1-070D-4552-83AF-112D259DF1CE}" srcOrd="1" destOrd="0" presId="urn:microsoft.com/office/officeart/2009/3/layout/HorizontalOrganizationChart"/>
    <dgm:cxn modelId="{D9D2EEA9-BF28-4A0D-B6AD-3DADBD1D585D}" type="presParOf" srcId="{7F7EC385-EC89-4246-BA24-1A6855CC52B2}" destId="{BA592568-E6DA-4A97-B13E-63EA98EAA921}" srcOrd="2" destOrd="0" presId="urn:microsoft.com/office/officeart/2009/3/layout/HorizontalOrganizationChart"/>
    <dgm:cxn modelId="{40B68B5E-9A8C-479C-ADAA-A461BA6A0FBE}" type="presParOf" srcId="{8858768E-6907-4815-B783-7E299868BA29}" destId="{DC79910F-5636-43A3-8C5B-CEB4CC12D631}" srcOrd="2" destOrd="0" presId="urn:microsoft.com/office/officeart/2009/3/layout/HorizontalOrganizationChart"/>
    <dgm:cxn modelId="{1D6BB15F-7DEC-43EA-BAC1-8837052C31CE}" type="presParOf" srcId="{1993F3B6-636C-46FE-83A7-0D76ED954524}" destId="{A6C2CF97-AB14-44BA-8617-18D17856068D}" srcOrd="2" destOrd="0" presId="urn:microsoft.com/office/officeart/2009/3/layout/HorizontalOrganizationChart"/>
    <dgm:cxn modelId="{FF772020-8A3E-4610-9145-2166EBC7C443}" type="presParOf" srcId="{E58DA0C3-D8F5-458A-986E-731F10ECA153}" destId="{0E1409B6-2FFB-441F-BA6F-C91457D8375F}" srcOrd="2" destOrd="0" presId="urn:microsoft.com/office/officeart/2009/3/layout/HorizontalOrganizationChart"/>
    <dgm:cxn modelId="{44B967B6-4CC5-412F-84F3-B473ED18CD0C}" type="presParOf" srcId="{E58DA0C3-D8F5-458A-986E-731F10ECA153}" destId="{5BECE812-631C-4F24-B45E-C419EC36932E}" srcOrd="3" destOrd="0" presId="urn:microsoft.com/office/officeart/2009/3/layout/HorizontalOrganizationChart"/>
    <dgm:cxn modelId="{DA5A1021-F165-4545-8D1C-26F7D95D6993}" type="presParOf" srcId="{5BECE812-631C-4F24-B45E-C419EC36932E}" destId="{1755BA90-FCD9-42A9-95CC-E9EEF3532495}" srcOrd="0" destOrd="0" presId="urn:microsoft.com/office/officeart/2009/3/layout/HorizontalOrganizationChart"/>
    <dgm:cxn modelId="{26941DFE-2038-4CF5-88D7-4B932C65691A}" type="presParOf" srcId="{1755BA90-FCD9-42A9-95CC-E9EEF3532495}" destId="{F2159A37-EBD7-4C0F-A6F5-33831902C5D6}" srcOrd="0" destOrd="0" presId="urn:microsoft.com/office/officeart/2009/3/layout/HorizontalOrganizationChart"/>
    <dgm:cxn modelId="{BFB13264-45FD-44F3-8300-B7F54C407631}" type="presParOf" srcId="{1755BA90-FCD9-42A9-95CC-E9EEF3532495}" destId="{C3969962-C556-4B2D-BAC5-ADA22AF61200}" srcOrd="1" destOrd="0" presId="urn:microsoft.com/office/officeart/2009/3/layout/HorizontalOrganizationChart"/>
    <dgm:cxn modelId="{8B08E8FD-5DDD-43E9-9FAD-1185F9528FD4}" type="presParOf" srcId="{5BECE812-631C-4F24-B45E-C419EC36932E}" destId="{039EAC55-0E20-4614-A221-1210DCEC9D9C}" srcOrd="1" destOrd="0" presId="urn:microsoft.com/office/officeart/2009/3/layout/HorizontalOrganizationChart"/>
    <dgm:cxn modelId="{15EB996F-7951-45C6-8E7A-5245204AD265}" type="presParOf" srcId="{5BECE812-631C-4F24-B45E-C419EC36932E}" destId="{73AFEB3A-6387-42F5-B7CA-A88178AC7776}" srcOrd="2" destOrd="0" presId="urn:microsoft.com/office/officeart/2009/3/layout/HorizontalOrganizationChart"/>
    <dgm:cxn modelId="{F0BBCAA2-8737-403A-AFC9-8C78818ABB90}" type="presParOf" srcId="{E58DA0C3-D8F5-458A-986E-731F10ECA153}" destId="{1C4C04EB-5D82-4F94-911F-3DF81004E85B}" srcOrd="4" destOrd="0" presId="urn:microsoft.com/office/officeart/2009/3/layout/HorizontalOrganizationChart"/>
    <dgm:cxn modelId="{88D205CC-1A8E-4D1E-A48B-F79EEAD0891D}" type="presParOf" srcId="{E58DA0C3-D8F5-458A-986E-731F10ECA153}" destId="{565DDF09-D8F6-4287-8C31-56F9D2C84A1F}" srcOrd="5" destOrd="0" presId="urn:microsoft.com/office/officeart/2009/3/layout/HorizontalOrganizationChart"/>
    <dgm:cxn modelId="{35BA1C98-80F8-4A4D-ABC7-091FA56ACB42}" type="presParOf" srcId="{565DDF09-D8F6-4287-8C31-56F9D2C84A1F}" destId="{D030736F-9DA1-4C7C-8BA1-98595DB07A3F}" srcOrd="0" destOrd="0" presId="urn:microsoft.com/office/officeart/2009/3/layout/HorizontalOrganizationChart"/>
    <dgm:cxn modelId="{4D8CDAFE-8A65-4DF1-9863-1D0A5FEA3782}" type="presParOf" srcId="{D030736F-9DA1-4C7C-8BA1-98595DB07A3F}" destId="{55FA37DB-1C0F-410A-A35F-B9A13C2C78FA}" srcOrd="0" destOrd="0" presId="urn:microsoft.com/office/officeart/2009/3/layout/HorizontalOrganizationChart"/>
    <dgm:cxn modelId="{75C26BC6-07D9-496C-AC9D-BE6879AF8CA7}" type="presParOf" srcId="{D030736F-9DA1-4C7C-8BA1-98595DB07A3F}" destId="{39BC4014-E3A3-4C0D-9C89-8ACC9EB4237D}" srcOrd="1" destOrd="0" presId="urn:microsoft.com/office/officeart/2009/3/layout/HorizontalOrganizationChart"/>
    <dgm:cxn modelId="{2E7531D7-3A2F-4D86-8ECC-EC9E5545D73B}" type="presParOf" srcId="{565DDF09-D8F6-4287-8C31-56F9D2C84A1F}" destId="{CF8F94F2-C979-4C64-8015-DCEBEEE34A53}" srcOrd="1" destOrd="0" presId="urn:microsoft.com/office/officeart/2009/3/layout/HorizontalOrganizationChart"/>
    <dgm:cxn modelId="{3CE1F650-753E-4D39-9ADA-648F19F878FB}" type="presParOf" srcId="{CF8F94F2-C979-4C64-8015-DCEBEEE34A53}" destId="{AFB01A45-48EC-47CB-8CF9-A41F5B2EF8E2}" srcOrd="0" destOrd="0" presId="urn:microsoft.com/office/officeart/2009/3/layout/HorizontalOrganizationChart"/>
    <dgm:cxn modelId="{B6871D1E-4149-479C-B213-0A71382ED45F}" type="presParOf" srcId="{CF8F94F2-C979-4C64-8015-DCEBEEE34A53}" destId="{528AF8F8-9FAC-44CC-B0BC-0836906B63D5}" srcOrd="1" destOrd="0" presId="urn:microsoft.com/office/officeart/2009/3/layout/HorizontalOrganizationChart"/>
    <dgm:cxn modelId="{1D2605DA-0FF5-4F20-A9CB-F5377D7B3296}" type="presParOf" srcId="{528AF8F8-9FAC-44CC-B0BC-0836906B63D5}" destId="{55E536F6-18E6-4CFE-9E33-4C31A12F10A5}" srcOrd="0" destOrd="0" presId="urn:microsoft.com/office/officeart/2009/3/layout/HorizontalOrganizationChart"/>
    <dgm:cxn modelId="{40141309-3D0E-4CDE-A3EE-D28242AE393A}" type="presParOf" srcId="{55E536F6-18E6-4CFE-9E33-4C31A12F10A5}" destId="{6CC56560-0E26-4A8E-B629-38564ACCB981}" srcOrd="0" destOrd="0" presId="urn:microsoft.com/office/officeart/2009/3/layout/HorizontalOrganizationChart"/>
    <dgm:cxn modelId="{F8690BBD-A807-41A3-91A6-3B57F63DB8BB}" type="presParOf" srcId="{55E536F6-18E6-4CFE-9E33-4C31A12F10A5}" destId="{75D58228-ACC1-4E84-876C-4521B58BF10C}" srcOrd="1" destOrd="0" presId="urn:microsoft.com/office/officeart/2009/3/layout/HorizontalOrganizationChart"/>
    <dgm:cxn modelId="{B6A74F86-FF1A-461E-95C3-0E83377435FF}" type="presParOf" srcId="{528AF8F8-9FAC-44CC-B0BC-0836906B63D5}" destId="{C176B234-0774-4409-8A79-C550D359316E}" srcOrd="1" destOrd="0" presId="urn:microsoft.com/office/officeart/2009/3/layout/HorizontalOrganizationChart"/>
    <dgm:cxn modelId="{B4C77300-8346-4EFB-9130-00730BD9E597}" type="presParOf" srcId="{528AF8F8-9FAC-44CC-B0BC-0836906B63D5}" destId="{615C8030-8FD0-467B-A52D-B1A48E7EA95E}" srcOrd="2" destOrd="0" presId="urn:microsoft.com/office/officeart/2009/3/layout/HorizontalOrganizationChart"/>
    <dgm:cxn modelId="{D71FFF25-62A5-49B1-984E-5278A3ED5433}" type="presParOf" srcId="{565DDF09-D8F6-4287-8C31-56F9D2C84A1F}" destId="{45D9263D-A1FB-4C94-864A-CABF85F1DBFD}" srcOrd="2" destOrd="0" presId="urn:microsoft.com/office/officeart/2009/3/layout/HorizontalOrganizationChart"/>
    <dgm:cxn modelId="{67457DBB-788F-4ED2-BB96-A3FF6322201C}" type="presParOf" srcId="{E58DA0C3-D8F5-458A-986E-731F10ECA153}" destId="{B0CE2702-4317-47C4-B1F0-22400F26CA18}" srcOrd="6" destOrd="0" presId="urn:microsoft.com/office/officeart/2009/3/layout/HorizontalOrganizationChart"/>
    <dgm:cxn modelId="{0903C063-3DA6-4CA1-924C-7D96724D4DBA}" type="presParOf" srcId="{E58DA0C3-D8F5-458A-986E-731F10ECA153}" destId="{F5FEE9D6-4284-4949-AD2C-B5E0532A56D4}" srcOrd="7" destOrd="0" presId="urn:microsoft.com/office/officeart/2009/3/layout/HorizontalOrganizationChart"/>
    <dgm:cxn modelId="{65A1C1D4-13D9-40DF-964B-987F43EA87F8}" type="presParOf" srcId="{F5FEE9D6-4284-4949-AD2C-B5E0532A56D4}" destId="{77348B7F-2355-44E3-BD32-FC7BD1A44E13}" srcOrd="0" destOrd="0" presId="urn:microsoft.com/office/officeart/2009/3/layout/HorizontalOrganizationChart"/>
    <dgm:cxn modelId="{5A07C283-4367-43DF-8EB6-20017409EA9E}" type="presParOf" srcId="{77348B7F-2355-44E3-BD32-FC7BD1A44E13}" destId="{B7C044C6-9D4B-43AC-91EC-AF5B8F91C92D}" srcOrd="0" destOrd="0" presId="urn:microsoft.com/office/officeart/2009/3/layout/HorizontalOrganizationChart"/>
    <dgm:cxn modelId="{B97AFB60-6B64-4A41-A6E4-1E8CB701EBF4}" type="presParOf" srcId="{77348B7F-2355-44E3-BD32-FC7BD1A44E13}" destId="{E22706F4-26A7-43E0-8DD1-F94955F54342}" srcOrd="1" destOrd="0" presId="urn:microsoft.com/office/officeart/2009/3/layout/HorizontalOrganizationChart"/>
    <dgm:cxn modelId="{73D2175D-0B2B-43B3-8AED-8B03D3A9B5FE}" type="presParOf" srcId="{F5FEE9D6-4284-4949-AD2C-B5E0532A56D4}" destId="{BB4C0C3C-E6BF-4C0B-B5A9-2175764F608B}" srcOrd="1" destOrd="0" presId="urn:microsoft.com/office/officeart/2009/3/layout/HorizontalOrganizationChart"/>
    <dgm:cxn modelId="{D74D486E-1716-41F2-B095-08E0C58C15C8}" type="presParOf" srcId="{F5FEE9D6-4284-4949-AD2C-B5E0532A56D4}" destId="{26BDC310-B06C-43CC-997B-646BFC148D4F}" srcOrd="2" destOrd="0" presId="urn:microsoft.com/office/officeart/2009/3/layout/HorizontalOrganizationChart"/>
    <dgm:cxn modelId="{1F30607B-E0A2-44D2-A33A-6C5421649B18}" type="presParOf" srcId="{E58DA0C3-D8F5-458A-986E-731F10ECA153}" destId="{A730A6F4-DFEF-4CF0-909C-ACCA1D198E5F}" srcOrd="8" destOrd="0" presId="urn:microsoft.com/office/officeart/2009/3/layout/HorizontalOrganizationChart"/>
    <dgm:cxn modelId="{406CC000-0687-48EB-95F0-82D6F2CBBCF1}" type="presParOf" srcId="{E58DA0C3-D8F5-458A-986E-731F10ECA153}" destId="{FF6FA5B5-53F7-4484-853A-5EF252647E19}" srcOrd="9" destOrd="0" presId="urn:microsoft.com/office/officeart/2009/3/layout/HorizontalOrganizationChart"/>
    <dgm:cxn modelId="{3CE862D5-0A5A-4FC8-B92E-05785AE2DE70}" type="presParOf" srcId="{FF6FA5B5-53F7-4484-853A-5EF252647E19}" destId="{F2E29EC9-1463-4C26-9D8A-4B654F4311BD}" srcOrd="0" destOrd="0" presId="urn:microsoft.com/office/officeart/2009/3/layout/HorizontalOrganizationChart"/>
    <dgm:cxn modelId="{A2BBDBB7-DD02-4958-880B-9C7DE58C8869}" type="presParOf" srcId="{F2E29EC9-1463-4C26-9D8A-4B654F4311BD}" destId="{27D7D745-0D3B-4F83-83A8-B3831E4D4038}" srcOrd="0" destOrd="0" presId="urn:microsoft.com/office/officeart/2009/3/layout/HorizontalOrganizationChart"/>
    <dgm:cxn modelId="{36B267D8-E428-48A2-9AFF-BAC5FD6721CE}" type="presParOf" srcId="{F2E29EC9-1463-4C26-9D8A-4B654F4311BD}" destId="{E0355F65-3CAE-4ECF-A712-07EA2CA79A03}" srcOrd="1" destOrd="0" presId="urn:microsoft.com/office/officeart/2009/3/layout/HorizontalOrganizationChart"/>
    <dgm:cxn modelId="{66AB4A19-CE8D-44AA-A169-F9D0F8E8CB87}" type="presParOf" srcId="{FF6FA5B5-53F7-4484-853A-5EF252647E19}" destId="{54914845-F8F6-43E1-AF0C-056DBBDEA9CD}" srcOrd="1" destOrd="0" presId="urn:microsoft.com/office/officeart/2009/3/layout/HorizontalOrganizationChart"/>
    <dgm:cxn modelId="{20558107-58E9-449B-ACBE-9CFF0EE367A8}" type="presParOf" srcId="{FF6FA5B5-53F7-4484-853A-5EF252647E19}" destId="{C5C64763-FE7E-4489-A71D-782A87263C0B}" srcOrd="2" destOrd="0" presId="urn:microsoft.com/office/officeart/2009/3/layout/HorizontalOrganizationChart"/>
    <dgm:cxn modelId="{70CD1DAC-DA52-4FFB-92E2-BB9FC036E616}" type="presParOf" srcId="{E58DA0C3-D8F5-458A-986E-731F10ECA153}" destId="{8B9A9E96-2F3A-4D40-ABDD-D9067E0EE641}" srcOrd="10" destOrd="0" presId="urn:microsoft.com/office/officeart/2009/3/layout/HorizontalOrganizationChart"/>
    <dgm:cxn modelId="{DCD793FD-ED33-4B2C-B2AE-89773F4096B5}" type="presParOf" srcId="{E58DA0C3-D8F5-458A-986E-731F10ECA153}" destId="{4FE3A3C5-8929-4D77-8955-CFCAECB42C69}" srcOrd="11" destOrd="0" presId="urn:microsoft.com/office/officeart/2009/3/layout/HorizontalOrganizationChart"/>
    <dgm:cxn modelId="{C17E84D1-DDFD-409E-BC02-3EC8175AD89D}" type="presParOf" srcId="{4FE3A3C5-8929-4D77-8955-CFCAECB42C69}" destId="{C79E8EEB-D4EF-4B19-B4AE-CF33708396D9}" srcOrd="0" destOrd="0" presId="urn:microsoft.com/office/officeart/2009/3/layout/HorizontalOrganizationChart"/>
    <dgm:cxn modelId="{32C8B894-DB30-4FE4-AEC3-E9B2734B7394}" type="presParOf" srcId="{C79E8EEB-D4EF-4B19-B4AE-CF33708396D9}" destId="{C1C63279-DCD0-47E7-8868-20F23902EB65}" srcOrd="0" destOrd="0" presId="urn:microsoft.com/office/officeart/2009/3/layout/HorizontalOrganizationChart"/>
    <dgm:cxn modelId="{DE50FBED-E3AC-43B4-BD02-485C9E5C1194}" type="presParOf" srcId="{C79E8EEB-D4EF-4B19-B4AE-CF33708396D9}" destId="{88DA994C-86F8-4FE4-9B36-989E090FF1E1}" srcOrd="1" destOrd="0" presId="urn:microsoft.com/office/officeart/2009/3/layout/HorizontalOrganizationChart"/>
    <dgm:cxn modelId="{FA04B7B0-A52E-4E06-9041-91EA2AC39BEE}" type="presParOf" srcId="{4FE3A3C5-8929-4D77-8955-CFCAECB42C69}" destId="{1C7F6DDE-7808-4488-9275-26840A948A58}" srcOrd="1" destOrd="0" presId="urn:microsoft.com/office/officeart/2009/3/layout/HorizontalOrganizationChart"/>
    <dgm:cxn modelId="{2BC18D18-19E3-4E0A-A819-E4B4CC3C662B}" type="presParOf" srcId="{4FE3A3C5-8929-4D77-8955-CFCAECB42C69}" destId="{BC9027F5-7C59-4439-8D0A-0263F10D721F}" srcOrd="2" destOrd="0" presId="urn:microsoft.com/office/officeart/2009/3/layout/HorizontalOrganizationChart"/>
    <dgm:cxn modelId="{17F9A0BB-0F8A-4B04-A648-840EA3C2FFD7}" type="presParOf" srcId="{331890C5-1507-456C-BCB9-2486B25E5A68}" destId="{3EC35C58-A0D4-4325-9D40-40F30A648FE0}" srcOrd="2" destOrd="0" presId="urn:microsoft.com/office/officeart/2009/3/layout/HorizontalOrganizationChart"/>
    <dgm:cxn modelId="{DBF04043-DB6C-44EA-83A4-D501A86029D2}" type="presParOf" srcId="{00C69C4E-4085-46E0-992C-1799D56C67EC}" destId="{1182D88E-EF31-4FEB-A0CF-EF96901220B1}" srcOrd="2" destOrd="0" presId="urn:microsoft.com/office/officeart/2009/3/layout/HorizontalOrganizationChart"/>
    <dgm:cxn modelId="{E4321A24-B1AC-4645-BFD6-14A3AFD6AFBB}" type="presParOf" srcId="{00C69C4E-4085-46E0-992C-1799D56C67EC}" destId="{DDF5EC3E-FE93-4D1D-85CC-43FDA64F8A9A}" srcOrd="3" destOrd="0" presId="urn:microsoft.com/office/officeart/2009/3/layout/HorizontalOrganizationChart"/>
    <dgm:cxn modelId="{50D52CCD-67A9-40AC-BFEB-65E8E46E570B}" type="presParOf" srcId="{DDF5EC3E-FE93-4D1D-85CC-43FDA64F8A9A}" destId="{A1962892-BC56-47B3-A4DA-2A9C8A52C6B8}" srcOrd="0" destOrd="0" presId="urn:microsoft.com/office/officeart/2009/3/layout/HorizontalOrganizationChart"/>
    <dgm:cxn modelId="{D94C2B2F-5288-4F35-BFDD-267D788F1138}" type="presParOf" srcId="{A1962892-BC56-47B3-A4DA-2A9C8A52C6B8}" destId="{98952A16-80B3-4EFF-B19A-B4D44DBCB6A8}" srcOrd="0" destOrd="0" presId="urn:microsoft.com/office/officeart/2009/3/layout/HorizontalOrganizationChart"/>
    <dgm:cxn modelId="{1EB2B93F-FDD0-4279-AD35-0C08E502C9C3}" type="presParOf" srcId="{A1962892-BC56-47B3-A4DA-2A9C8A52C6B8}" destId="{152FA71F-9746-4A6F-BB85-2863731B03CC}" srcOrd="1" destOrd="0" presId="urn:microsoft.com/office/officeart/2009/3/layout/HorizontalOrganizationChart"/>
    <dgm:cxn modelId="{94919A2F-4419-4E60-AB72-838000BF5891}" type="presParOf" srcId="{DDF5EC3E-FE93-4D1D-85CC-43FDA64F8A9A}" destId="{3BB71BF1-5492-44BA-BFBA-BDE082E8B022}" srcOrd="1" destOrd="0" presId="urn:microsoft.com/office/officeart/2009/3/layout/HorizontalOrganizationChart"/>
    <dgm:cxn modelId="{848A8D52-149E-407A-B09B-CE7698A314F5}" type="presParOf" srcId="{3BB71BF1-5492-44BA-BFBA-BDE082E8B022}" destId="{D52D6A8E-37DB-4E13-85F0-3DC4ED7AB0AB}" srcOrd="0" destOrd="0" presId="urn:microsoft.com/office/officeart/2009/3/layout/HorizontalOrganizationChart"/>
    <dgm:cxn modelId="{D7BB11A6-4BA8-4D33-8B20-50FACCB2438A}" type="presParOf" srcId="{3BB71BF1-5492-44BA-BFBA-BDE082E8B022}" destId="{BC84AAD1-55CB-4027-BED2-B21F2DFA51A2}" srcOrd="1" destOrd="0" presId="urn:microsoft.com/office/officeart/2009/3/layout/HorizontalOrganizationChart"/>
    <dgm:cxn modelId="{61566E01-14D5-46E4-9B3F-05C2D1A9D33E}" type="presParOf" srcId="{BC84AAD1-55CB-4027-BED2-B21F2DFA51A2}" destId="{1EDB5DB9-CC16-4252-8A3C-DBD6B2F920BF}" srcOrd="0" destOrd="0" presId="urn:microsoft.com/office/officeart/2009/3/layout/HorizontalOrganizationChart"/>
    <dgm:cxn modelId="{77722C9A-5365-4F26-9C83-CDF44F9E055D}" type="presParOf" srcId="{1EDB5DB9-CC16-4252-8A3C-DBD6B2F920BF}" destId="{773BF117-CBB2-4B69-8A38-9A8A7F026BDD}" srcOrd="0" destOrd="0" presId="urn:microsoft.com/office/officeart/2009/3/layout/HorizontalOrganizationChart"/>
    <dgm:cxn modelId="{97462096-FC0B-4183-B053-25FB4ED880F1}" type="presParOf" srcId="{1EDB5DB9-CC16-4252-8A3C-DBD6B2F920BF}" destId="{87AFA610-E696-4CC1-A817-6DE1F5A20FB4}" srcOrd="1" destOrd="0" presId="urn:microsoft.com/office/officeart/2009/3/layout/HorizontalOrganizationChart"/>
    <dgm:cxn modelId="{9A509EB7-EC68-484B-A4CB-6EFFA96CDA81}" type="presParOf" srcId="{BC84AAD1-55CB-4027-BED2-B21F2DFA51A2}" destId="{9C382131-1BAE-496C-9923-4D79DEF38FBE}" srcOrd="1" destOrd="0" presId="urn:microsoft.com/office/officeart/2009/3/layout/HorizontalOrganizationChart"/>
    <dgm:cxn modelId="{E7CE1DEC-83AF-4257-A610-DBCB82A739A9}" type="presParOf" srcId="{BC84AAD1-55CB-4027-BED2-B21F2DFA51A2}" destId="{2C6AADA2-AF03-45B7-8A8A-27DB5BCBA20E}" srcOrd="2" destOrd="0" presId="urn:microsoft.com/office/officeart/2009/3/layout/HorizontalOrganizationChart"/>
    <dgm:cxn modelId="{AE420CB8-95EE-4F7A-8E2D-B097572C4BE0}" type="presParOf" srcId="{3BB71BF1-5492-44BA-BFBA-BDE082E8B022}" destId="{90876FA2-DB24-4511-8CE4-9AD7BC60448C}" srcOrd="2" destOrd="0" presId="urn:microsoft.com/office/officeart/2009/3/layout/HorizontalOrganizationChart"/>
    <dgm:cxn modelId="{0272FAE5-D83A-41D7-9C26-F481E26878A8}" type="presParOf" srcId="{3BB71BF1-5492-44BA-BFBA-BDE082E8B022}" destId="{26E65B3E-E9D3-4E0D-A556-206847D39161}" srcOrd="3" destOrd="0" presId="urn:microsoft.com/office/officeart/2009/3/layout/HorizontalOrganizationChart"/>
    <dgm:cxn modelId="{58CF67F1-B224-445E-985D-42EF406DCDED}" type="presParOf" srcId="{26E65B3E-E9D3-4E0D-A556-206847D39161}" destId="{C108D7A7-03E2-455E-AFAC-DF53697CAAE5}" srcOrd="0" destOrd="0" presId="urn:microsoft.com/office/officeart/2009/3/layout/HorizontalOrganizationChart"/>
    <dgm:cxn modelId="{87B8EADE-D8B1-4272-AF07-C08EFE5FEEE1}" type="presParOf" srcId="{C108D7A7-03E2-455E-AFAC-DF53697CAAE5}" destId="{03A9795F-8DAE-4B0B-886A-A0211E305691}" srcOrd="0" destOrd="0" presId="urn:microsoft.com/office/officeart/2009/3/layout/HorizontalOrganizationChart"/>
    <dgm:cxn modelId="{D53FF648-96A1-489D-A6CD-52427C1BDCE1}" type="presParOf" srcId="{C108D7A7-03E2-455E-AFAC-DF53697CAAE5}" destId="{BFF8F932-B3C7-41DF-ABC6-588D8549A4E9}" srcOrd="1" destOrd="0" presId="urn:microsoft.com/office/officeart/2009/3/layout/HorizontalOrganizationChart"/>
    <dgm:cxn modelId="{CBC41270-84D3-47FA-B822-2586E50553EA}" type="presParOf" srcId="{26E65B3E-E9D3-4E0D-A556-206847D39161}" destId="{BB19F038-7543-4D06-87D3-A89C4796E530}" srcOrd="1" destOrd="0" presId="urn:microsoft.com/office/officeart/2009/3/layout/HorizontalOrganizationChart"/>
    <dgm:cxn modelId="{FA9FA9EC-219B-4A72-94E9-72FA8CB08AA5}" type="presParOf" srcId="{BB19F038-7543-4D06-87D3-A89C4796E530}" destId="{462CB270-9DB3-4732-AD6A-5112E2BE9B91}" srcOrd="0" destOrd="0" presId="urn:microsoft.com/office/officeart/2009/3/layout/HorizontalOrganizationChart"/>
    <dgm:cxn modelId="{64E6DDE0-B899-4CA9-855C-4EBB31036F39}" type="presParOf" srcId="{BB19F038-7543-4D06-87D3-A89C4796E530}" destId="{4748AAEE-EC96-472A-90B1-2D6F3A880403}" srcOrd="1" destOrd="0" presId="urn:microsoft.com/office/officeart/2009/3/layout/HorizontalOrganizationChart"/>
    <dgm:cxn modelId="{E4CAF911-D6FC-4721-926C-9E7697379B73}" type="presParOf" srcId="{4748AAEE-EC96-472A-90B1-2D6F3A880403}" destId="{34C23A0D-3A4D-45CB-9B43-B2C61E409BBD}" srcOrd="0" destOrd="0" presId="urn:microsoft.com/office/officeart/2009/3/layout/HorizontalOrganizationChart"/>
    <dgm:cxn modelId="{19E721DA-CBF1-41FD-8F93-D224A5433EBF}" type="presParOf" srcId="{34C23A0D-3A4D-45CB-9B43-B2C61E409BBD}" destId="{821E19C6-A1D2-41D9-ACA2-FC7409574642}" srcOrd="0" destOrd="0" presId="urn:microsoft.com/office/officeart/2009/3/layout/HorizontalOrganizationChart"/>
    <dgm:cxn modelId="{ADA3FC59-1011-464C-B2DA-DF24E580A80D}" type="presParOf" srcId="{34C23A0D-3A4D-45CB-9B43-B2C61E409BBD}" destId="{81F7AEBA-AC8A-419E-9C52-05C3F7AA3E65}" srcOrd="1" destOrd="0" presId="urn:microsoft.com/office/officeart/2009/3/layout/HorizontalOrganizationChart"/>
    <dgm:cxn modelId="{C2E10F03-382D-42CC-9FEF-997EBF7DDF7B}" type="presParOf" srcId="{4748AAEE-EC96-472A-90B1-2D6F3A880403}" destId="{7A3B560E-6A26-4E9A-ADB6-7A57DFC3EEA6}" srcOrd="1" destOrd="0" presId="urn:microsoft.com/office/officeart/2009/3/layout/HorizontalOrganizationChart"/>
    <dgm:cxn modelId="{19A0FF28-45C7-418C-A149-2998B5A70B14}" type="presParOf" srcId="{4748AAEE-EC96-472A-90B1-2D6F3A880403}" destId="{AA216120-F329-4AE1-A9C9-795A54420AB3}" srcOrd="2" destOrd="0" presId="urn:microsoft.com/office/officeart/2009/3/layout/HorizontalOrganizationChart"/>
    <dgm:cxn modelId="{CF3DAF35-A52B-45F6-9FC9-BA419D0DC1B2}" type="presParOf" srcId="{26E65B3E-E9D3-4E0D-A556-206847D39161}" destId="{3BBD6464-8C2A-4F17-B802-1061E13600CE}" srcOrd="2" destOrd="0" presId="urn:microsoft.com/office/officeart/2009/3/layout/HorizontalOrganizationChart"/>
    <dgm:cxn modelId="{6586508E-5369-40B1-ABBB-D7EEDE17DBF2}" type="presParOf" srcId="{3BBD6464-8C2A-4F17-B802-1061E13600CE}" destId="{BB7E5AEA-3ACB-4F94-A994-C937218C5987}" srcOrd="0" destOrd="0" presId="urn:microsoft.com/office/officeart/2009/3/layout/HorizontalOrganizationChart"/>
    <dgm:cxn modelId="{E386AE21-6573-4BEA-8924-A7E86951C8B6}" type="presParOf" srcId="{3BBD6464-8C2A-4F17-B802-1061E13600CE}" destId="{F167D4C8-F1D2-4B70-98D5-5C3937F9C701}" srcOrd="1" destOrd="0" presId="urn:microsoft.com/office/officeart/2009/3/layout/HorizontalOrganizationChart"/>
    <dgm:cxn modelId="{48DFEF03-6F18-4ED3-8E14-FA71D46BB0B0}" type="presParOf" srcId="{F167D4C8-F1D2-4B70-98D5-5C3937F9C701}" destId="{32925CD9-D3AE-4025-9928-C59BEA65E1BE}" srcOrd="0" destOrd="0" presId="urn:microsoft.com/office/officeart/2009/3/layout/HorizontalOrganizationChart"/>
    <dgm:cxn modelId="{3B24E9D3-527A-4AC6-948A-B53778ACBCED}" type="presParOf" srcId="{32925CD9-D3AE-4025-9928-C59BEA65E1BE}" destId="{45882787-9D8F-486F-B9A6-07ECA0F94BBF}" srcOrd="0" destOrd="0" presId="urn:microsoft.com/office/officeart/2009/3/layout/HorizontalOrganizationChart"/>
    <dgm:cxn modelId="{195AD7D3-9745-46A3-8C3C-4A1313D4883C}" type="presParOf" srcId="{32925CD9-D3AE-4025-9928-C59BEA65E1BE}" destId="{2D0D3369-738A-4100-A79E-2EE540C474B9}" srcOrd="1" destOrd="0" presId="urn:microsoft.com/office/officeart/2009/3/layout/HorizontalOrganizationChart"/>
    <dgm:cxn modelId="{D99CD80F-2770-4F55-B80E-400FC34274B7}" type="presParOf" srcId="{F167D4C8-F1D2-4B70-98D5-5C3937F9C701}" destId="{7231F92B-511C-4CA1-967D-209FA2B63D17}" srcOrd="1" destOrd="0" presId="urn:microsoft.com/office/officeart/2009/3/layout/HorizontalOrganizationChart"/>
    <dgm:cxn modelId="{6588EEF2-39EA-400D-9F62-E6C51BBA0464}" type="presParOf" srcId="{F167D4C8-F1D2-4B70-98D5-5C3937F9C701}" destId="{AFAC296B-F1F0-4616-8A63-2247B277FF74}" srcOrd="2" destOrd="0" presId="urn:microsoft.com/office/officeart/2009/3/layout/HorizontalOrganizationChart"/>
    <dgm:cxn modelId="{AF4AE90A-042F-4072-9994-24CBA6B0D55E}" type="presParOf" srcId="{3BB71BF1-5492-44BA-BFBA-BDE082E8B022}" destId="{2A06CC9A-07E0-457C-84B6-5E69836A0C4D}" srcOrd="4" destOrd="0" presId="urn:microsoft.com/office/officeart/2009/3/layout/HorizontalOrganizationChart"/>
    <dgm:cxn modelId="{33F756AF-9360-4533-BB91-76909BB2FCF4}" type="presParOf" srcId="{3BB71BF1-5492-44BA-BFBA-BDE082E8B022}" destId="{DB74F674-3615-41E2-A482-8FBCBF650949}" srcOrd="5" destOrd="0" presId="urn:microsoft.com/office/officeart/2009/3/layout/HorizontalOrganizationChart"/>
    <dgm:cxn modelId="{795AFFD8-1B98-4CC1-9FA2-51533499F68C}" type="presParOf" srcId="{DB74F674-3615-41E2-A482-8FBCBF650949}" destId="{81BD00AC-4541-49F8-93CA-20030CE22ABA}" srcOrd="0" destOrd="0" presId="urn:microsoft.com/office/officeart/2009/3/layout/HorizontalOrganizationChart"/>
    <dgm:cxn modelId="{6EA80627-6832-4107-AA3F-7AFE12BB81FE}" type="presParOf" srcId="{81BD00AC-4541-49F8-93CA-20030CE22ABA}" destId="{D494CF85-ECD5-4D76-9237-66451289F001}" srcOrd="0" destOrd="0" presId="urn:microsoft.com/office/officeart/2009/3/layout/HorizontalOrganizationChart"/>
    <dgm:cxn modelId="{62823115-AE95-42E2-A453-75FB58A66884}" type="presParOf" srcId="{81BD00AC-4541-49F8-93CA-20030CE22ABA}" destId="{9710744D-B6DA-427E-8CF6-A7EB81BFBC03}" srcOrd="1" destOrd="0" presId="urn:microsoft.com/office/officeart/2009/3/layout/HorizontalOrganizationChart"/>
    <dgm:cxn modelId="{FE8599F1-562B-44F7-B7DF-7F51E49D197B}" type="presParOf" srcId="{DB74F674-3615-41E2-A482-8FBCBF650949}" destId="{F1EACB4D-3160-40C7-B4AB-636D542AA402}" srcOrd="1" destOrd="0" presId="urn:microsoft.com/office/officeart/2009/3/layout/HorizontalOrganizationChart"/>
    <dgm:cxn modelId="{04042F31-7B52-4B90-ACA2-4059010B3ABE}" type="presParOf" srcId="{DB74F674-3615-41E2-A482-8FBCBF650949}" destId="{5F63E815-0A21-4D1E-A2D2-2DFEE70A298D}" srcOrd="2" destOrd="0" presId="urn:microsoft.com/office/officeart/2009/3/layout/HorizontalOrganizationChart"/>
    <dgm:cxn modelId="{7CE4FCF5-0E02-417C-BDA5-2C9CFDFA8279}" type="presParOf" srcId="{DDF5EC3E-FE93-4D1D-85CC-43FDA64F8A9A}" destId="{33E8519D-F65D-4361-8C8A-F8D12C9F2AB1}" srcOrd="2" destOrd="0" presId="urn:microsoft.com/office/officeart/2009/3/layout/HorizontalOrganizationChart"/>
    <dgm:cxn modelId="{9EEA0CDF-2348-4F71-9147-A47C1FBEAA9B}" type="presParOf" srcId="{C36E5B95-1AE6-4DC5-9F3B-68404C6CCE4B}" destId="{1883095F-02CB-4BBC-B766-C348EB2F1824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06CC9A-07E0-457C-84B6-5E69836A0C4D}">
      <dsp:nvSpPr>
        <dsp:cNvPr id="0" name=""/>
        <dsp:cNvSpPr/>
      </dsp:nvSpPr>
      <dsp:spPr>
        <a:xfrm>
          <a:off x="2336186" y="4327938"/>
          <a:ext cx="211902" cy="455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51" y="0"/>
              </a:lnTo>
              <a:lnTo>
                <a:pt x="105951" y="455590"/>
              </a:lnTo>
              <a:lnTo>
                <a:pt x="211902" y="4555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7E5AEA-3ACB-4F94-A994-C937218C5987}">
      <dsp:nvSpPr>
        <dsp:cNvPr id="0" name=""/>
        <dsp:cNvSpPr/>
      </dsp:nvSpPr>
      <dsp:spPr>
        <a:xfrm>
          <a:off x="3607601" y="4215998"/>
          <a:ext cx="7416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1939"/>
              </a:moveTo>
              <a:lnTo>
                <a:pt x="741658" y="111939"/>
              </a:lnTo>
              <a:lnTo>
                <a:pt x="74165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CB270-9DB3-4732-AD6A-5112E2BE9B91}">
      <dsp:nvSpPr>
        <dsp:cNvPr id="0" name=""/>
        <dsp:cNvSpPr/>
      </dsp:nvSpPr>
      <dsp:spPr>
        <a:xfrm>
          <a:off x="3607601" y="4282218"/>
          <a:ext cx="14833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8331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876FA2-DB24-4511-8CE4-9AD7BC60448C}">
      <dsp:nvSpPr>
        <dsp:cNvPr id="0" name=""/>
        <dsp:cNvSpPr/>
      </dsp:nvSpPr>
      <dsp:spPr>
        <a:xfrm>
          <a:off x="2336186" y="4282218"/>
          <a:ext cx="211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9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D6A8E-37DB-4E13-85F0-3DC4ED7AB0AB}">
      <dsp:nvSpPr>
        <dsp:cNvPr id="0" name=""/>
        <dsp:cNvSpPr/>
      </dsp:nvSpPr>
      <dsp:spPr>
        <a:xfrm>
          <a:off x="2336186" y="3872347"/>
          <a:ext cx="211902" cy="455590"/>
        </a:xfrm>
        <a:custGeom>
          <a:avLst/>
          <a:gdLst/>
          <a:ahLst/>
          <a:cxnLst/>
          <a:rect l="0" t="0" r="0" b="0"/>
          <a:pathLst>
            <a:path>
              <a:moveTo>
                <a:pt x="0" y="455590"/>
              </a:moveTo>
              <a:lnTo>
                <a:pt x="105951" y="455590"/>
              </a:lnTo>
              <a:lnTo>
                <a:pt x="105951" y="0"/>
              </a:lnTo>
              <a:lnTo>
                <a:pt x="2119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82D88E-EF31-4FEB-A0CF-EF96901220B1}">
      <dsp:nvSpPr>
        <dsp:cNvPr id="0" name=""/>
        <dsp:cNvSpPr/>
      </dsp:nvSpPr>
      <dsp:spPr>
        <a:xfrm>
          <a:off x="1064772" y="3302860"/>
          <a:ext cx="211902" cy="10250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51" y="0"/>
              </a:lnTo>
              <a:lnTo>
                <a:pt x="105951" y="1025077"/>
              </a:lnTo>
              <a:lnTo>
                <a:pt x="211902" y="10250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9A9E96-2F3A-4D40-ABDD-D9067E0EE641}">
      <dsp:nvSpPr>
        <dsp:cNvPr id="0" name=""/>
        <dsp:cNvSpPr/>
      </dsp:nvSpPr>
      <dsp:spPr>
        <a:xfrm>
          <a:off x="2336186" y="2277782"/>
          <a:ext cx="211902" cy="1138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51" y="0"/>
              </a:lnTo>
              <a:lnTo>
                <a:pt x="105951" y="1138975"/>
              </a:lnTo>
              <a:lnTo>
                <a:pt x="211902" y="11389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0A6F4-DFEF-4CF0-909C-ACCA1D198E5F}">
      <dsp:nvSpPr>
        <dsp:cNvPr id="0" name=""/>
        <dsp:cNvSpPr/>
      </dsp:nvSpPr>
      <dsp:spPr>
        <a:xfrm>
          <a:off x="2336186" y="2277782"/>
          <a:ext cx="211902" cy="683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51" y="0"/>
              </a:lnTo>
              <a:lnTo>
                <a:pt x="105951" y="683385"/>
              </a:lnTo>
              <a:lnTo>
                <a:pt x="211902" y="683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E2702-4317-47C4-B1F0-22400F26CA18}">
      <dsp:nvSpPr>
        <dsp:cNvPr id="0" name=""/>
        <dsp:cNvSpPr/>
      </dsp:nvSpPr>
      <dsp:spPr>
        <a:xfrm>
          <a:off x="2336186" y="2277782"/>
          <a:ext cx="211902" cy="227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951" y="0"/>
              </a:lnTo>
              <a:lnTo>
                <a:pt x="105951" y="227795"/>
              </a:lnTo>
              <a:lnTo>
                <a:pt x="211902" y="2277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01A45-48EC-47CB-8CF9-A41F5B2EF8E2}">
      <dsp:nvSpPr>
        <dsp:cNvPr id="0" name=""/>
        <dsp:cNvSpPr/>
      </dsp:nvSpPr>
      <dsp:spPr>
        <a:xfrm>
          <a:off x="3607601" y="2004267"/>
          <a:ext cx="211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9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4C04EB-5D82-4F94-911F-3DF81004E85B}">
      <dsp:nvSpPr>
        <dsp:cNvPr id="0" name=""/>
        <dsp:cNvSpPr/>
      </dsp:nvSpPr>
      <dsp:spPr>
        <a:xfrm>
          <a:off x="2336186" y="2049987"/>
          <a:ext cx="211902" cy="227795"/>
        </a:xfrm>
        <a:custGeom>
          <a:avLst/>
          <a:gdLst/>
          <a:ahLst/>
          <a:cxnLst/>
          <a:rect l="0" t="0" r="0" b="0"/>
          <a:pathLst>
            <a:path>
              <a:moveTo>
                <a:pt x="0" y="227795"/>
              </a:moveTo>
              <a:lnTo>
                <a:pt x="105951" y="227795"/>
              </a:lnTo>
              <a:lnTo>
                <a:pt x="105951" y="0"/>
              </a:lnTo>
              <a:lnTo>
                <a:pt x="2119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1409B6-2FFB-441F-BA6F-C91457D8375F}">
      <dsp:nvSpPr>
        <dsp:cNvPr id="0" name=""/>
        <dsp:cNvSpPr/>
      </dsp:nvSpPr>
      <dsp:spPr>
        <a:xfrm>
          <a:off x="2336186" y="1594396"/>
          <a:ext cx="211902" cy="683385"/>
        </a:xfrm>
        <a:custGeom>
          <a:avLst/>
          <a:gdLst/>
          <a:ahLst/>
          <a:cxnLst/>
          <a:rect l="0" t="0" r="0" b="0"/>
          <a:pathLst>
            <a:path>
              <a:moveTo>
                <a:pt x="0" y="683385"/>
              </a:moveTo>
              <a:lnTo>
                <a:pt x="105951" y="683385"/>
              </a:lnTo>
              <a:lnTo>
                <a:pt x="105951" y="0"/>
              </a:lnTo>
              <a:lnTo>
                <a:pt x="2119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0E185-D6A1-40CE-948A-3CC3CE28FEF1}">
      <dsp:nvSpPr>
        <dsp:cNvPr id="0" name=""/>
        <dsp:cNvSpPr/>
      </dsp:nvSpPr>
      <dsp:spPr>
        <a:xfrm>
          <a:off x="4879015" y="1093086"/>
          <a:ext cx="211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9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2C844-5183-4F52-864C-1C21A49EDA86}">
      <dsp:nvSpPr>
        <dsp:cNvPr id="0" name=""/>
        <dsp:cNvSpPr/>
      </dsp:nvSpPr>
      <dsp:spPr>
        <a:xfrm>
          <a:off x="3607601" y="1093086"/>
          <a:ext cx="21190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1902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2F56A-9D5B-4A0F-BC66-DF0F6D0110FB}">
      <dsp:nvSpPr>
        <dsp:cNvPr id="0" name=""/>
        <dsp:cNvSpPr/>
      </dsp:nvSpPr>
      <dsp:spPr>
        <a:xfrm>
          <a:off x="2336186" y="1138806"/>
          <a:ext cx="211902" cy="1138975"/>
        </a:xfrm>
        <a:custGeom>
          <a:avLst/>
          <a:gdLst/>
          <a:ahLst/>
          <a:cxnLst/>
          <a:rect l="0" t="0" r="0" b="0"/>
          <a:pathLst>
            <a:path>
              <a:moveTo>
                <a:pt x="0" y="1138975"/>
              </a:moveTo>
              <a:lnTo>
                <a:pt x="105951" y="1138975"/>
              </a:lnTo>
              <a:lnTo>
                <a:pt x="105951" y="0"/>
              </a:lnTo>
              <a:lnTo>
                <a:pt x="211902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7885A4-1296-4E8A-8A98-314965DAFE89}">
      <dsp:nvSpPr>
        <dsp:cNvPr id="0" name=""/>
        <dsp:cNvSpPr/>
      </dsp:nvSpPr>
      <dsp:spPr>
        <a:xfrm>
          <a:off x="1064772" y="2277782"/>
          <a:ext cx="211902" cy="1025077"/>
        </a:xfrm>
        <a:custGeom>
          <a:avLst/>
          <a:gdLst/>
          <a:ahLst/>
          <a:cxnLst/>
          <a:rect l="0" t="0" r="0" b="0"/>
          <a:pathLst>
            <a:path>
              <a:moveTo>
                <a:pt x="0" y="1025077"/>
              </a:moveTo>
              <a:lnTo>
                <a:pt x="105951" y="1025077"/>
              </a:lnTo>
              <a:lnTo>
                <a:pt x="105951" y="0"/>
              </a:lnTo>
              <a:lnTo>
                <a:pt x="2119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214701-59FE-4C6D-8C55-E60F55379217}">
      <dsp:nvSpPr>
        <dsp:cNvPr id="0" name=""/>
        <dsp:cNvSpPr/>
      </dsp:nvSpPr>
      <dsp:spPr>
        <a:xfrm>
          <a:off x="5259" y="3141284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Acceuil</a:t>
          </a:r>
        </a:p>
      </dsp:txBody>
      <dsp:txXfrm>
        <a:off x="5259" y="3141284"/>
        <a:ext cx="1059512" cy="323151"/>
      </dsp:txXfrm>
    </dsp:sp>
    <dsp:sp modelId="{82CAD614-6A5B-4687-82EA-49662AEC3C5B}">
      <dsp:nvSpPr>
        <dsp:cNvPr id="0" name=""/>
        <dsp:cNvSpPr/>
      </dsp:nvSpPr>
      <dsp:spPr>
        <a:xfrm>
          <a:off x="1276674" y="2116206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Ecole</a:t>
          </a:r>
        </a:p>
      </dsp:txBody>
      <dsp:txXfrm>
        <a:off x="1276674" y="2116206"/>
        <a:ext cx="1059512" cy="323151"/>
      </dsp:txXfrm>
    </dsp:sp>
    <dsp:sp modelId="{11652711-4081-4258-875A-350DBA69DD91}">
      <dsp:nvSpPr>
        <dsp:cNvPr id="0" name=""/>
        <dsp:cNvSpPr/>
      </dsp:nvSpPr>
      <dsp:spPr>
        <a:xfrm>
          <a:off x="2548088" y="97723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Eleve</a:t>
          </a:r>
        </a:p>
      </dsp:txBody>
      <dsp:txXfrm>
        <a:off x="2548088" y="977231"/>
        <a:ext cx="1059512" cy="323151"/>
      </dsp:txXfrm>
    </dsp:sp>
    <dsp:sp modelId="{7525D237-FC69-4C96-80B0-948F2CBA856A}">
      <dsp:nvSpPr>
        <dsp:cNvPr id="0" name=""/>
        <dsp:cNvSpPr/>
      </dsp:nvSpPr>
      <dsp:spPr>
        <a:xfrm>
          <a:off x="3819503" y="97723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Ajout des notes</a:t>
          </a:r>
        </a:p>
      </dsp:txBody>
      <dsp:txXfrm>
        <a:off x="3819503" y="977231"/>
        <a:ext cx="1059512" cy="323151"/>
      </dsp:txXfrm>
    </dsp:sp>
    <dsp:sp modelId="{BD5BD041-E0D9-4C4B-AAF3-3AA263C8DD80}">
      <dsp:nvSpPr>
        <dsp:cNvPr id="0" name=""/>
        <dsp:cNvSpPr/>
      </dsp:nvSpPr>
      <dsp:spPr>
        <a:xfrm>
          <a:off x="5090917" y="97723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Suprimer Eleves</a:t>
          </a:r>
        </a:p>
      </dsp:txBody>
      <dsp:txXfrm>
        <a:off x="5090917" y="977231"/>
        <a:ext cx="1059512" cy="323151"/>
      </dsp:txXfrm>
    </dsp:sp>
    <dsp:sp modelId="{F2159A37-EBD7-4C0F-A6F5-33831902C5D6}">
      <dsp:nvSpPr>
        <dsp:cNvPr id="0" name=""/>
        <dsp:cNvSpPr/>
      </dsp:nvSpPr>
      <dsp:spPr>
        <a:xfrm>
          <a:off x="2548088" y="143282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Classe</a:t>
          </a:r>
        </a:p>
      </dsp:txBody>
      <dsp:txXfrm>
        <a:off x="2548088" y="1432821"/>
        <a:ext cx="1059512" cy="323151"/>
      </dsp:txXfrm>
    </dsp:sp>
    <dsp:sp modelId="{55FA37DB-1C0F-410A-A35F-B9A13C2C78FA}">
      <dsp:nvSpPr>
        <dsp:cNvPr id="0" name=""/>
        <dsp:cNvSpPr/>
      </dsp:nvSpPr>
      <dsp:spPr>
        <a:xfrm>
          <a:off x="2548088" y="188841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Professeur</a:t>
          </a:r>
        </a:p>
      </dsp:txBody>
      <dsp:txXfrm>
        <a:off x="2548088" y="1888411"/>
        <a:ext cx="1059512" cy="323151"/>
      </dsp:txXfrm>
    </dsp:sp>
    <dsp:sp modelId="{6CC56560-0E26-4A8E-B629-38564ACCB981}">
      <dsp:nvSpPr>
        <dsp:cNvPr id="0" name=""/>
        <dsp:cNvSpPr/>
      </dsp:nvSpPr>
      <dsp:spPr>
        <a:xfrm>
          <a:off x="3819503" y="188841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Suprimer Professeur</a:t>
          </a:r>
        </a:p>
      </dsp:txBody>
      <dsp:txXfrm>
        <a:off x="3819503" y="1888411"/>
        <a:ext cx="1059512" cy="323151"/>
      </dsp:txXfrm>
    </dsp:sp>
    <dsp:sp modelId="{B7C044C6-9D4B-43AC-91EC-AF5B8F91C92D}">
      <dsp:nvSpPr>
        <dsp:cNvPr id="0" name=""/>
        <dsp:cNvSpPr/>
      </dsp:nvSpPr>
      <dsp:spPr>
        <a:xfrm>
          <a:off x="2548088" y="234400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le Budget</a:t>
          </a:r>
        </a:p>
      </dsp:txBody>
      <dsp:txXfrm>
        <a:off x="2548088" y="2344001"/>
        <a:ext cx="1059512" cy="323151"/>
      </dsp:txXfrm>
    </dsp:sp>
    <dsp:sp modelId="{27D7D745-0D3B-4F83-83A8-B3831E4D4038}">
      <dsp:nvSpPr>
        <dsp:cNvPr id="0" name=""/>
        <dsp:cNvSpPr/>
      </dsp:nvSpPr>
      <dsp:spPr>
        <a:xfrm>
          <a:off x="2548088" y="2799591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Gérer le planing</a:t>
          </a:r>
        </a:p>
      </dsp:txBody>
      <dsp:txXfrm>
        <a:off x="2548088" y="2799591"/>
        <a:ext cx="1059512" cy="323151"/>
      </dsp:txXfrm>
    </dsp:sp>
    <dsp:sp modelId="{C1C63279-DCD0-47E7-8868-20F23902EB65}">
      <dsp:nvSpPr>
        <dsp:cNvPr id="0" name=""/>
        <dsp:cNvSpPr/>
      </dsp:nvSpPr>
      <dsp:spPr>
        <a:xfrm>
          <a:off x="2548088" y="325518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Suprimer Ecole</a:t>
          </a:r>
        </a:p>
      </dsp:txBody>
      <dsp:txXfrm>
        <a:off x="2548088" y="3255182"/>
        <a:ext cx="1059512" cy="323151"/>
      </dsp:txXfrm>
    </dsp:sp>
    <dsp:sp modelId="{98952A16-80B3-4EFF-B19A-B4D44DBCB6A8}">
      <dsp:nvSpPr>
        <dsp:cNvPr id="0" name=""/>
        <dsp:cNvSpPr/>
      </dsp:nvSpPr>
      <dsp:spPr>
        <a:xfrm>
          <a:off x="1276674" y="416636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Crée Ecole</a:t>
          </a:r>
        </a:p>
      </dsp:txBody>
      <dsp:txXfrm>
        <a:off x="1276674" y="4166362"/>
        <a:ext cx="1059512" cy="323151"/>
      </dsp:txXfrm>
    </dsp:sp>
    <dsp:sp modelId="{773BF117-CBB2-4B69-8A38-9A8A7F026BDD}">
      <dsp:nvSpPr>
        <dsp:cNvPr id="0" name=""/>
        <dsp:cNvSpPr/>
      </dsp:nvSpPr>
      <dsp:spPr>
        <a:xfrm>
          <a:off x="2548088" y="371077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Création Budjet</a:t>
          </a:r>
        </a:p>
      </dsp:txBody>
      <dsp:txXfrm>
        <a:off x="2548088" y="3710772"/>
        <a:ext cx="1059512" cy="323151"/>
      </dsp:txXfrm>
    </dsp:sp>
    <dsp:sp modelId="{03A9795F-8DAE-4B0B-886A-A0211E305691}">
      <dsp:nvSpPr>
        <dsp:cNvPr id="0" name=""/>
        <dsp:cNvSpPr/>
      </dsp:nvSpPr>
      <dsp:spPr>
        <a:xfrm>
          <a:off x="2548088" y="416636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Création Classe</a:t>
          </a:r>
        </a:p>
      </dsp:txBody>
      <dsp:txXfrm>
        <a:off x="2548088" y="4166362"/>
        <a:ext cx="1059512" cy="323151"/>
      </dsp:txXfrm>
    </dsp:sp>
    <dsp:sp modelId="{821E19C6-A1D2-41D9-ACA2-FC7409574642}">
      <dsp:nvSpPr>
        <dsp:cNvPr id="0" name=""/>
        <dsp:cNvSpPr/>
      </dsp:nvSpPr>
      <dsp:spPr>
        <a:xfrm>
          <a:off x="5090917" y="416636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Ajouter Professeur</a:t>
          </a:r>
        </a:p>
      </dsp:txBody>
      <dsp:txXfrm>
        <a:off x="5090917" y="4166362"/>
        <a:ext cx="1059512" cy="323151"/>
      </dsp:txXfrm>
    </dsp:sp>
    <dsp:sp modelId="{45882787-9D8F-486F-B9A6-07ECA0F94BBF}">
      <dsp:nvSpPr>
        <dsp:cNvPr id="0" name=""/>
        <dsp:cNvSpPr/>
      </dsp:nvSpPr>
      <dsp:spPr>
        <a:xfrm>
          <a:off x="3819503" y="3938567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Ajouter Elève</a:t>
          </a:r>
        </a:p>
      </dsp:txBody>
      <dsp:txXfrm>
        <a:off x="3819503" y="3938567"/>
        <a:ext cx="1059512" cy="323151"/>
      </dsp:txXfrm>
    </dsp:sp>
    <dsp:sp modelId="{D494CF85-ECD5-4D76-9237-66451289F001}">
      <dsp:nvSpPr>
        <dsp:cNvPr id="0" name=""/>
        <dsp:cNvSpPr/>
      </dsp:nvSpPr>
      <dsp:spPr>
        <a:xfrm>
          <a:off x="2548088" y="4621952"/>
          <a:ext cx="1059512" cy="3231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Création d'un planing</a:t>
          </a:r>
        </a:p>
      </dsp:txBody>
      <dsp:txXfrm>
        <a:off x="2548088" y="4621952"/>
        <a:ext cx="1059512" cy="3231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0D89C-0E21-4FFA-9036-C22068EED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154</TotalTime>
  <Pages>13</Pages>
  <Words>1292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Spécifications</vt:lpstr>
    </vt:vector>
  </TitlesOfParts>
  <Company>In'Tech INFO</Company>
  <LinksUpToDate>false</LinksUpToDate>
  <CharactersWithSpaces>8382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Spécifications</dc:title>
  <dc:subject>tes</dc:subject>
  <dc:creator>Anthony Boulestreau</dc:creator>
  <cp:keywords/>
  <dc:description/>
  <cp:lastModifiedBy>victor andre</cp:lastModifiedBy>
  <cp:revision>6</cp:revision>
  <cp:lastPrinted>2005-09-28T10:33:00Z</cp:lastPrinted>
  <dcterms:created xsi:type="dcterms:W3CDTF">2015-10-21T10:42:00Z</dcterms:created>
  <dcterms:modified xsi:type="dcterms:W3CDTF">2015-10-21T13:44:00Z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Promotion">
    <vt:lpwstr>SaisirVotrePromotion</vt:lpwstr>
  </property>
  <property fmtid="{D5CDD505-2E9C-101B-9397-08002B2CF9AE}" pid="4" name="Date">
    <vt:lpwstr>24/03/2010</vt:lpwstr>
  </property>
</Properties>
</file>